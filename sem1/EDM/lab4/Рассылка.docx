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992" w:tblpY="-502"/>
        <w:tblW w:w="10490" w:type="dxa"/>
        <w:tblLayout w:type="fixed"/>
        <w:tblLook w:val="0000" w:firstRow="0" w:lastRow="0" w:firstColumn="0" w:lastColumn="0" w:noHBand="0" w:noVBand="0"/>
      </w:tblPr>
      <w:tblGrid>
        <w:gridCol w:w="4111"/>
        <w:gridCol w:w="567"/>
        <w:gridCol w:w="2263"/>
        <w:gridCol w:w="3549"/>
      </w:tblGrid>
      <w:tr w:rsidR="000A00D7" w14:paraId="7A45AC96" w14:textId="77777777" w:rsidTr="00377FFA">
        <w:trPr>
          <w:trHeight w:val="1585"/>
        </w:trPr>
        <w:tc>
          <w:tcPr>
            <w:tcW w:w="4678" w:type="dxa"/>
            <w:gridSpan w:val="2"/>
            <w:vAlign w:val="center"/>
          </w:tcPr>
          <w:p w14:paraId="1A19BDE0" w14:textId="77777777" w:rsidR="000A00D7" w:rsidRPr="000A00D7" w:rsidRDefault="000A00D7" w:rsidP="00377FFA">
            <w:pPr>
              <w:spacing w:after="0"/>
              <w:ind w:right="66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895F20B" w14:textId="77777777" w:rsidR="000A00D7" w:rsidRDefault="000A00D7" w:rsidP="00377FFA">
            <w:pPr>
              <w:jc w:val="center"/>
            </w:pPr>
            <w:r w:rsidRPr="007E5DA9">
              <w:rPr>
                <w:noProof/>
                <w:lang w:eastAsia="ru-RU"/>
              </w:rPr>
              <w:drawing>
                <wp:inline distT="0" distB="0" distL="0" distR="0" wp14:anchorId="3045A38D" wp14:editId="7AA03116">
                  <wp:extent cx="1027942" cy="441665"/>
                  <wp:effectExtent l="0" t="0" r="127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9" b="1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42" cy="44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738EA0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ООО “</w:t>
            </w:r>
            <w:r w:rsidRPr="00873D0D">
              <w:rPr>
                <w:rFonts w:ascii="Times New Roman" w:hAnsi="Times New Roman" w:cs="Times New Roman"/>
                <w:b/>
                <w:sz w:val="24"/>
                <w:szCs w:val="24"/>
              </w:rPr>
              <w:t>Ероха.Технологии</w:t>
            </w: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7B3368E9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4CBC36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Ул. Иванова д.7 стр. 3, Г. Москва 115622</w:t>
            </w:r>
          </w:p>
          <w:p w14:paraId="60DD5056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Тел.: 8-499-123-45-67</w:t>
            </w:r>
          </w:p>
          <w:p w14:paraId="255FE2AA" w14:textId="77777777" w:rsidR="000A00D7" w:rsidRPr="00873D0D" w:rsidRDefault="000A00D7" w:rsidP="00873D0D">
            <w:pPr>
              <w:spacing w:after="0"/>
              <w:jc w:val="center"/>
            </w:pPr>
            <w:hyperlink r:id="rId6" w:history="1">
              <w:r w:rsidRPr="00873D0D">
                <w:rPr>
                  <w:rStyle w:val="Hyperlink"/>
                  <w:lang w:val="en-US"/>
                </w:rPr>
                <w:t>technolohy</w:t>
              </w:r>
              <w:r w:rsidRPr="00873D0D">
                <w:rPr>
                  <w:rStyle w:val="Hyperlink"/>
                </w:rPr>
                <w:t>@</w:t>
              </w:r>
              <w:r w:rsidRPr="00873D0D">
                <w:rPr>
                  <w:rStyle w:val="Hyperlink"/>
                  <w:lang w:val="en-US"/>
                </w:rPr>
                <w:t>erokha</w:t>
              </w:r>
              <w:r w:rsidRPr="00873D0D">
                <w:rPr>
                  <w:rStyle w:val="Hyperlink"/>
                </w:rPr>
                <w:t>.</w:t>
              </w:r>
              <w:r w:rsidRPr="00873D0D">
                <w:rPr>
                  <w:rStyle w:val="Hyperlink"/>
                  <w:lang w:val="en-US"/>
                </w:rPr>
                <w:t>com</w:t>
              </w:r>
              <w:r w:rsidRPr="00873D0D">
                <w:rPr>
                  <w:rStyle w:val="Hyperlink"/>
                </w:rPr>
                <w:t xml:space="preserve"> </w:t>
              </w:r>
            </w:hyperlink>
          </w:p>
          <w:p w14:paraId="6A874B0D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Факс: 5230478</w:t>
            </w:r>
          </w:p>
          <w:p w14:paraId="635733DF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ОКПО: 12341337</w:t>
            </w:r>
          </w:p>
          <w:p w14:paraId="236DDF69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ОГРН: 1-02-45-35-45384-0</w:t>
            </w:r>
          </w:p>
          <w:p w14:paraId="49207A1D" w14:textId="77777777" w:rsidR="000A00D7" w:rsidRPr="005E76E0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ИНН/КПП: 3674629045 / 367460468</w:t>
            </w:r>
          </w:p>
          <w:p w14:paraId="7DF9827F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__________№ ______</w:t>
            </w:r>
          </w:p>
          <w:p w14:paraId="68104BC7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На № _______от_________</w:t>
            </w:r>
          </w:p>
          <w:p w14:paraId="5438050E" w14:textId="77777777" w:rsidR="000A00D7" w:rsidRPr="00A811CF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3" w:type="dxa"/>
            <w:vAlign w:val="center"/>
          </w:tcPr>
          <w:p w14:paraId="0426DC48" w14:textId="77777777" w:rsidR="000A00D7" w:rsidRDefault="000A00D7" w:rsidP="00377FFA">
            <w:pPr>
              <w:jc w:val="center"/>
            </w:pPr>
          </w:p>
        </w:tc>
        <w:tc>
          <w:tcPr>
            <w:tcW w:w="3549" w:type="dxa"/>
            <w:vAlign w:val="center"/>
          </w:tcPr>
          <w:p w14:paraId="61DD62BD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Рога и Копыта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521C96D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Начальнику отдела по работе с клиентами, 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Иванов </w:t>
            </w:r>
            <w:proofErr w:type="gramStart"/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И.А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7C390920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20091C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Рога и Копыта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F0A5401" w14:textId="77777777" w:rsidR="000A00D7" w:rsidRPr="00CB6613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Москва, ул. Академика Королева, 12, 759344</w:t>
            </w:r>
          </w:p>
        </w:tc>
      </w:tr>
      <w:tr w:rsidR="000A00D7" w14:paraId="7E167095" w14:textId="77777777" w:rsidTr="00377FFA">
        <w:trPr>
          <w:cantSplit/>
          <w:trHeight w:val="749"/>
        </w:trPr>
        <w:tc>
          <w:tcPr>
            <w:tcW w:w="10490" w:type="dxa"/>
            <w:gridSpan w:val="4"/>
            <w:vAlign w:val="center"/>
          </w:tcPr>
          <w:p w14:paraId="5DFAEB01" w14:textId="77777777" w:rsidR="000A00D7" w:rsidRPr="003C7CDF" w:rsidRDefault="000A00D7" w:rsidP="00B0230C">
            <w:pPr>
              <w:pStyle w:val="Heading3"/>
              <w:rPr>
                <w:sz w:val="28"/>
                <w:szCs w:val="28"/>
                <w:lang w:val="en-US"/>
              </w:rPr>
            </w:pPr>
            <w:r w:rsidRPr="00E64385">
              <w:rPr>
                <w:sz w:val="28"/>
                <w:szCs w:val="28"/>
              </w:rPr>
              <w:t>Уважаемый</w:t>
            </w:r>
            <w:r w:rsidRPr="00E64385">
              <w:rPr>
                <w:sz w:val="28"/>
                <w:szCs w:val="28"/>
                <w:lang w:val="en-US"/>
              </w:rPr>
              <w:t xml:space="preserve"> </w:t>
            </w:r>
            <w:r w:rsidRPr="00523990">
              <w:rPr>
                <w:noProof/>
                <w:sz w:val="28"/>
                <w:szCs w:val="28"/>
              </w:rPr>
              <w:t>Иванов И.А</w:t>
            </w:r>
          </w:p>
        </w:tc>
      </w:tr>
      <w:tr w:rsidR="000A00D7" w14:paraId="554AA77C" w14:textId="77777777" w:rsidTr="00256282">
        <w:trPr>
          <w:cantSplit/>
          <w:trHeight w:val="7029"/>
        </w:trPr>
        <w:tc>
          <w:tcPr>
            <w:tcW w:w="10490" w:type="dxa"/>
            <w:gridSpan w:val="4"/>
          </w:tcPr>
          <w:p w14:paraId="3DEA018F" w14:textId="77777777" w:rsidR="000A00D7" w:rsidRPr="0076134E" w:rsidRDefault="000A00D7" w:rsidP="00B02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Уведомляем Вашу компанию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0A00D7">
              <w:rPr>
                <w:rFonts w:ascii="Times New Roman" w:hAnsi="Times New Roman" w:cs="Times New Roman"/>
                <w:noProof/>
                <w:sz w:val="28"/>
                <w:szCs w:val="28"/>
              </w:rPr>
              <w:t>Рога и Копыта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выпуске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Ероха.Технологии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версии используемого вами ПО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Отечетсвенна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Технические характеристики и данные для приобретения доступны на нашем сайте.</w:t>
            </w:r>
          </w:p>
        </w:tc>
      </w:tr>
      <w:tr w:rsidR="000A00D7" w14:paraId="1E2844A6" w14:textId="77777777" w:rsidTr="00377FFA">
        <w:trPr>
          <w:trHeight w:val="565"/>
        </w:trPr>
        <w:tc>
          <w:tcPr>
            <w:tcW w:w="4111" w:type="dxa"/>
          </w:tcPr>
          <w:p w14:paraId="2C082667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4FB5F58A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gridSpan w:val="2"/>
          </w:tcPr>
          <w:p w14:paraId="12998AD9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277066E6" w14:textId="77777777" w:rsidR="000A00D7" w:rsidRPr="00E64385" w:rsidRDefault="000A00D7" w:rsidP="00B023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В.А.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Писарев</w:t>
            </w:r>
          </w:p>
        </w:tc>
      </w:tr>
      <w:tr w:rsidR="000A00D7" w14:paraId="567F7C6C" w14:textId="77777777" w:rsidTr="00377FFA">
        <w:trPr>
          <w:trHeight w:val="111"/>
        </w:trPr>
        <w:tc>
          <w:tcPr>
            <w:tcW w:w="4678" w:type="dxa"/>
            <w:gridSpan w:val="2"/>
          </w:tcPr>
          <w:p w14:paraId="09DE4589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Ерохин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3" w:type="dxa"/>
          </w:tcPr>
          <w:p w14:paraId="2F1E5936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3A512830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D523E8" w14:textId="77777777" w:rsidR="000A00D7" w:rsidRDefault="000A00D7" w:rsidP="00841BDA">
      <w:pPr>
        <w:ind w:right="6804"/>
        <w:jc w:val="center"/>
        <w:rPr>
          <w:rFonts w:ascii="Times New Roman" w:hAnsi="Times New Roman" w:cs="Times New Roman"/>
          <w:sz w:val="16"/>
          <w:szCs w:val="16"/>
        </w:rPr>
      </w:pPr>
    </w:p>
    <w:p w14:paraId="52CF71F8" w14:textId="77777777" w:rsidR="000A00D7" w:rsidRDefault="000A00D7" w:rsidP="00C6481D">
      <w:pPr>
        <w:rPr>
          <w:rFonts w:ascii="Times New Roman" w:hAnsi="Times New Roman" w:cs="Times New Roman"/>
          <w:sz w:val="20"/>
          <w:szCs w:val="20"/>
        </w:rPr>
        <w:sectPr w:rsidR="000A00D7" w:rsidSect="000A00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80" w:rightFromText="180" w:vertAnchor="text" w:horzAnchor="margin" w:tblpX="-992" w:tblpY="-502"/>
        <w:tblW w:w="10490" w:type="dxa"/>
        <w:tblLayout w:type="fixed"/>
        <w:tblLook w:val="0000" w:firstRow="0" w:lastRow="0" w:firstColumn="0" w:lastColumn="0" w:noHBand="0" w:noVBand="0"/>
      </w:tblPr>
      <w:tblGrid>
        <w:gridCol w:w="4111"/>
        <w:gridCol w:w="567"/>
        <w:gridCol w:w="2263"/>
        <w:gridCol w:w="3549"/>
      </w:tblGrid>
      <w:tr w:rsidR="000A00D7" w14:paraId="7ADC312D" w14:textId="77777777" w:rsidTr="00377FFA">
        <w:trPr>
          <w:trHeight w:val="1585"/>
        </w:trPr>
        <w:tc>
          <w:tcPr>
            <w:tcW w:w="4678" w:type="dxa"/>
            <w:gridSpan w:val="2"/>
            <w:vAlign w:val="center"/>
          </w:tcPr>
          <w:p w14:paraId="7B540624" w14:textId="77777777" w:rsidR="000A00D7" w:rsidRPr="0076134E" w:rsidRDefault="000A00D7" w:rsidP="00377FFA">
            <w:pPr>
              <w:spacing w:after="0"/>
              <w:ind w:right="66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17C851E" w14:textId="77777777" w:rsidR="000A00D7" w:rsidRDefault="000A00D7" w:rsidP="00377FFA">
            <w:pPr>
              <w:jc w:val="center"/>
            </w:pPr>
            <w:r w:rsidRPr="007E5DA9">
              <w:rPr>
                <w:noProof/>
                <w:lang w:eastAsia="ru-RU"/>
              </w:rPr>
              <w:drawing>
                <wp:inline distT="0" distB="0" distL="0" distR="0" wp14:anchorId="6E88032A" wp14:editId="72EE4AEE">
                  <wp:extent cx="1027942" cy="441665"/>
                  <wp:effectExtent l="0" t="0" r="1270" b="3175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9" b="1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42" cy="44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0BBB6D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ООО “</w:t>
            </w:r>
            <w:r w:rsidRPr="00873D0D">
              <w:rPr>
                <w:rFonts w:ascii="Times New Roman" w:hAnsi="Times New Roman" w:cs="Times New Roman"/>
                <w:b/>
                <w:sz w:val="24"/>
                <w:szCs w:val="24"/>
              </w:rPr>
              <w:t>Ероха.Технологии</w:t>
            </w: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3A21EAD0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39F977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Ул. Иванова д.7 стр. 3, Г. Москва 115622</w:t>
            </w:r>
          </w:p>
          <w:p w14:paraId="45242F9C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Тел.: 8-499-123-45-67</w:t>
            </w:r>
          </w:p>
          <w:p w14:paraId="1843444C" w14:textId="77777777" w:rsidR="000A00D7" w:rsidRPr="00873D0D" w:rsidRDefault="000A00D7" w:rsidP="00873D0D">
            <w:pPr>
              <w:spacing w:after="0"/>
              <w:jc w:val="center"/>
            </w:pPr>
            <w:hyperlink r:id="rId7" w:history="1">
              <w:r w:rsidRPr="00873D0D">
                <w:rPr>
                  <w:rStyle w:val="Hyperlink"/>
                  <w:lang w:val="en-US"/>
                </w:rPr>
                <w:t>technolohy</w:t>
              </w:r>
              <w:r w:rsidRPr="00873D0D">
                <w:rPr>
                  <w:rStyle w:val="Hyperlink"/>
                </w:rPr>
                <w:t>@</w:t>
              </w:r>
              <w:r w:rsidRPr="00873D0D">
                <w:rPr>
                  <w:rStyle w:val="Hyperlink"/>
                  <w:lang w:val="en-US"/>
                </w:rPr>
                <w:t>erokha</w:t>
              </w:r>
              <w:r w:rsidRPr="00873D0D">
                <w:rPr>
                  <w:rStyle w:val="Hyperlink"/>
                </w:rPr>
                <w:t>.</w:t>
              </w:r>
              <w:r w:rsidRPr="00873D0D">
                <w:rPr>
                  <w:rStyle w:val="Hyperlink"/>
                  <w:lang w:val="en-US"/>
                </w:rPr>
                <w:t>com</w:t>
              </w:r>
              <w:r w:rsidRPr="00873D0D">
                <w:rPr>
                  <w:rStyle w:val="Hyperlink"/>
                </w:rPr>
                <w:t xml:space="preserve"> </w:t>
              </w:r>
            </w:hyperlink>
          </w:p>
          <w:p w14:paraId="679FDC2B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Факс: 5230478</w:t>
            </w:r>
          </w:p>
          <w:p w14:paraId="7ACE3F2D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ОКПО: 12341337</w:t>
            </w:r>
          </w:p>
          <w:p w14:paraId="555A8E38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ОГРН: 1-02-45-35-45384-0</w:t>
            </w:r>
          </w:p>
          <w:p w14:paraId="0E0ED157" w14:textId="77777777" w:rsidR="000A00D7" w:rsidRPr="005E76E0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ИНН/КПП: 3674629045 / 367460468</w:t>
            </w:r>
          </w:p>
          <w:p w14:paraId="6981A5A9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__________№ ______</w:t>
            </w:r>
          </w:p>
          <w:p w14:paraId="2DBD20EF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На № _______от_________</w:t>
            </w:r>
          </w:p>
          <w:p w14:paraId="4BA530D0" w14:textId="77777777" w:rsidR="000A00D7" w:rsidRPr="00A811CF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3" w:type="dxa"/>
            <w:vAlign w:val="center"/>
          </w:tcPr>
          <w:p w14:paraId="1B4E7A0D" w14:textId="77777777" w:rsidR="000A00D7" w:rsidRDefault="000A00D7" w:rsidP="00377FFA">
            <w:pPr>
              <w:jc w:val="center"/>
            </w:pPr>
          </w:p>
        </w:tc>
        <w:tc>
          <w:tcPr>
            <w:tcW w:w="3549" w:type="dxa"/>
            <w:vAlign w:val="center"/>
          </w:tcPr>
          <w:p w14:paraId="2CACFA13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Копыта и Рога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3026AF8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Начальнику отдела по работе с клиентами, 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Абрамов </w:t>
            </w:r>
            <w:proofErr w:type="gramStart"/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К.В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0ECE6B30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F2C1AC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Копыта и Рога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EFC9490" w14:textId="77777777" w:rsidR="000A00D7" w:rsidRPr="00CB6613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Москва, ул. Академика Черенкова, 23, 759224</w:t>
            </w:r>
          </w:p>
        </w:tc>
      </w:tr>
      <w:tr w:rsidR="000A00D7" w14:paraId="724457FD" w14:textId="77777777" w:rsidTr="00377FFA">
        <w:trPr>
          <w:cantSplit/>
          <w:trHeight w:val="749"/>
        </w:trPr>
        <w:tc>
          <w:tcPr>
            <w:tcW w:w="10490" w:type="dxa"/>
            <w:gridSpan w:val="4"/>
            <w:vAlign w:val="center"/>
          </w:tcPr>
          <w:p w14:paraId="6C577585" w14:textId="77777777" w:rsidR="000A00D7" w:rsidRPr="003C7CDF" w:rsidRDefault="000A00D7" w:rsidP="00B0230C">
            <w:pPr>
              <w:pStyle w:val="Heading3"/>
              <w:rPr>
                <w:sz w:val="28"/>
                <w:szCs w:val="28"/>
                <w:lang w:val="en-US"/>
              </w:rPr>
            </w:pPr>
            <w:r w:rsidRPr="00E64385">
              <w:rPr>
                <w:sz w:val="28"/>
                <w:szCs w:val="28"/>
              </w:rPr>
              <w:t>Уважаемый</w:t>
            </w:r>
            <w:r w:rsidRPr="00E64385">
              <w:rPr>
                <w:sz w:val="28"/>
                <w:szCs w:val="28"/>
                <w:lang w:val="en-US"/>
              </w:rPr>
              <w:t xml:space="preserve"> </w:t>
            </w:r>
            <w:r w:rsidRPr="00523990">
              <w:rPr>
                <w:noProof/>
                <w:sz w:val="28"/>
                <w:szCs w:val="28"/>
              </w:rPr>
              <w:t>Абрамов К.В</w:t>
            </w:r>
          </w:p>
        </w:tc>
      </w:tr>
      <w:tr w:rsidR="000A00D7" w14:paraId="1EC54B94" w14:textId="77777777" w:rsidTr="00256282">
        <w:trPr>
          <w:cantSplit/>
          <w:trHeight w:val="7029"/>
        </w:trPr>
        <w:tc>
          <w:tcPr>
            <w:tcW w:w="10490" w:type="dxa"/>
            <w:gridSpan w:val="4"/>
          </w:tcPr>
          <w:p w14:paraId="42F07BAC" w14:textId="77777777" w:rsidR="000A00D7" w:rsidRPr="0076134E" w:rsidRDefault="000A00D7" w:rsidP="00B02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Уведомляем Вашу компанию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0A00D7">
              <w:rPr>
                <w:rFonts w:ascii="Times New Roman" w:hAnsi="Times New Roman" w:cs="Times New Roman"/>
                <w:noProof/>
                <w:sz w:val="28"/>
                <w:szCs w:val="28"/>
              </w:rPr>
              <w:t>Копыта и Рога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выпуске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Ероха.Технологии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версии используемого вами ПО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Отечетсвенна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Технические характеристики и данные для приобретения доступны на нашем сайте.</w:t>
            </w:r>
          </w:p>
        </w:tc>
      </w:tr>
      <w:tr w:rsidR="000A00D7" w14:paraId="19BE0744" w14:textId="77777777" w:rsidTr="00377FFA">
        <w:trPr>
          <w:trHeight w:val="565"/>
        </w:trPr>
        <w:tc>
          <w:tcPr>
            <w:tcW w:w="4111" w:type="dxa"/>
          </w:tcPr>
          <w:p w14:paraId="11F13B4B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E7C6D82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gridSpan w:val="2"/>
          </w:tcPr>
          <w:p w14:paraId="3681F615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32CA6629" w14:textId="77777777" w:rsidR="000A00D7" w:rsidRPr="00E64385" w:rsidRDefault="000A00D7" w:rsidP="00B023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В.А.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Писарев</w:t>
            </w:r>
          </w:p>
        </w:tc>
      </w:tr>
      <w:tr w:rsidR="000A00D7" w14:paraId="4D3EEE3F" w14:textId="77777777" w:rsidTr="00377FFA">
        <w:trPr>
          <w:trHeight w:val="111"/>
        </w:trPr>
        <w:tc>
          <w:tcPr>
            <w:tcW w:w="4678" w:type="dxa"/>
            <w:gridSpan w:val="2"/>
          </w:tcPr>
          <w:p w14:paraId="2A298369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Ерохин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3" w:type="dxa"/>
          </w:tcPr>
          <w:p w14:paraId="15A32678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2F077C79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46BAE3" w14:textId="77777777" w:rsidR="000A00D7" w:rsidRDefault="000A00D7" w:rsidP="00841BDA">
      <w:pPr>
        <w:ind w:right="6804"/>
        <w:jc w:val="center"/>
        <w:rPr>
          <w:rFonts w:ascii="Times New Roman" w:hAnsi="Times New Roman" w:cs="Times New Roman"/>
          <w:sz w:val="16"/>
          <w:szCs w:val="16"/>
        </w:rPr>
      </w:pPr>
    </w:p>
    <w:p w14:paraId="6E7C3B54" w14:textId="77777777" w:rsidR="000A00D7" w:rsidRDefault="000A00D7" w:rsidP="00C6481D">
      <w:pPr>
        <w:rPr>
          <w:rFonts w:ascii="Times New Roman" w:hAnsi="Times New Roman" w:cs="Times New Roman"/>
          <w:sz w:val="20"/>
          <w:szCs w:val="20"/>
        </w:rPr>
        <w:sectPr w:rsidR="000A00D7" w:rsidSect="000A00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80" w:rightFromText="180" w:vertAnchor="text" w:horzAnchor="margin" w:tblpX="-992" w:tblpY="-502"/>
        <w:tblW w:w="10490" w:type="dxa"/>
        <w:tblLayout w:type="fixed"/>
        <w:tblLook w:val="0000" w:firstRow="0" w:lastRow="0" w:firstColumn="0" w:lastColumn="0" w:noHBand="0" w:noVBand="0"/>
      </w:tblPr>
      <w:tblGrid>
        <w:gridCol w:w="4111"/>
        <w:gridCol w:w="567"/>
        <w:gridCol w:w="2263"/>
        <w:gridCol w:w="3549"/>
      </w:tblGrid>
      <w:tr w:rsidR="000A00D7" w14:paraId="31003FFF" w14:textId="77777777" w:rsidTr="00377FFA">
        <w:trPr>
          <w:trHeight w:val="1585"/>
        </w:trPr>
        <w:tc>
          <w:tcPr>
            <w:tcW w:w="4678" w:type="dxa"/>
            <w:gridSpan w:val="2"/>
            <w:vAlign w:val="center"/>
          </w:tcPr>
          <w:p w14:paraId="2EFCED72" w14:textId="77777777" w:rsidR="000A00D7" w:rsidRPr="0076134E" w:rsidRDefault="000A00D7" w:rsidP="00377FFA">
            <w:pPr>
              <w:spacing w:after="0"/>
              <w:ind w:right="66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82DF66C" w14:textId="77777777" w:rsidR="000A00D7" w:rsidRDefault="000A00D7" w:rsidP="00377FFA">
            <w:pPr>
              <w:jc w:val="center"/>
            </w:pPr>
            <w:r w:rsidRPr="007E5DA9">
              <w:rPr>
                <w:noProof/>
                <w:lang w:eastAsia="ru-RU"/>
              </w:rPr>
              <w:drawing>
                <wp:inline distT="0" distB="0" distL="0" distR="0" wp14:anchorId="3ABD8339" wp14:editId="135FF7CD">
                  <wp:extent cx="1027942" cy="441665"/>
                  <wp:effectExtent l="0" t="0" r="1270" b="3175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9" b="1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42" cy="44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535610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ООО “</w:t>
            </w:r>
            <w:r w:rsidRPr="00873D0D">
              <w:rPr>
                <w:rFonts w:ascii="Times New Roman" w:hAnsi="Times New Roman" w:cs="Times New Roman"/>
                <w:b/>
                <w:sz w:val="24"/>
                <w:szCs w:val="24"/>
              </w:rPr>
              <w:t>Ероха.Технологии</w:t>
            </w: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561992EE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269C9D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Ул. Иванова д.7 стр. 3, Г. Москва 115622</w:t>
            </w:r>
          </w:p>
          <w:p w14:paraId="1A52F8F2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Тел.: 8-499-123-45-67</w:t>
            </w:r>
          </w:p>
          <w:p w14:paraId="7C252172" w14:textId="77777777" w:rsidR="000A00D7" w:rsidRPr="00873D0D" w:rsidRDefault="000A00D7" w:rsidP="00873D0D">
            <w:pPr>
              <w:spacing w:after="0"/>
              <w:jc w:val="center"/>
            </w:pPr>
            <w:hyperlink r:id="rId8" w:history="1">
              <w:r w:rsidRPr="00873D0D">
                <w:rPr>
                  <w:rStyle w:val="Hyperlink"/>
                  <w:lang w:val="en-US"/>
                </w:rPr>
                <w:t>technolohy</w:t>
              </w:r>
              <w:r w:rsidRPr="00873D0D">
                <w:rPr>
                  <w:rStyle w:val="Hyperlink"/>
                </w:rPr>
                <w:t>@</w:t>
              </w:r>
              <w:r w:rsidRPr="00873D0D">
                <w:rPr>
                  <w:rStyle w:val="Hyperlink"/>
                  <w:lang w:val="en-US"/>
                </w:rPr>
                <w:t>erokha</w:t>
              </w:r>
              <w:r w:rsidRPr="00873D0D">
                <w:rPr>
                  <w:rStyle w:val="Hyperlink"/>
                </w:rPr>
                <w:t>.</w:t>
              </w:r>
              <w:r w:rsidRPr="00873D0D">
                <w:rPr>
                  <w:rStyle w:val="Hyperlink"/>
                  <w:lang w:val="en-US"/>
                </w:rPr>
                <w:t>com</w:t>
              </w:r>
              <w:r w:rsidRPr="00873D0D">
                <w:rPr>
                  <w:rStyle w:val="Hyperlink"/>
                </w:rPr>
                <w:t xml:space="preserve"> </w:t>
              </w:r>
            </w:hyperlink>
          </w:p>
          <w:p w14:paraId="378101D5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Факс: 5230478</w:t>
            </w:r>
          </w:p>
          <w:p w14:paraId="6B30261D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ОКПО: 12341337</w:t>
            </w:r>
          </w:p>
          <w:p w14:paraId="3133094B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ОГРН: 1-02-45-35-45384-0</w:t>
            </w:r>
          </w:p>
          <w:p w14:paraId="0DF8454F" w14:textId="77777777" w:rsidR="000A00D7" w:rsidRPr="005E76E0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ИНН/КПП: 3674629045 / 367460468</w:t>
            </w:r>
          </w:p>
          <w:p w14:paraId="0887B0FC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__________№ ______</w:t>
            </w:r>
          </w:p>
          <w:p w14:paraId="589D5962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На № _______от_________</w:t>
            </w:r>
          </w:p>
          <w:p w14:paraId="277AFA64" w14:textId="77777777" w:rsidR="000A00D7" w:rsidRPr="00A811CF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3" w:type="dxa"/>
            <w:vAlign w:val="center"/>
          </w:tcPr>
          <w:p w14:paraId="33E4967C" w14:textId="77777777" w:rsidR="000A00D7" w:rsidRDefault="000A00D7" w:rsidP="00377FFA">
            <w:pPr>
              <w:jc w:val="center"/>
            </w:pPr>
          </w:p>
        </w:tc>
        <w:tc>
          <w:tcPr>
            <w:tcW w:w="3549" w:type="dxa"/>
            <w:vAlign w:val="center"/>
          </w:tcPr>
          <w:p w14:paraId="636DE9D0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3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AAFB771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Начальнику отдела по работе с клиентами, 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Измайлов </w:t>
            </w:r>
            <w:proofErr w:type="gramStart"/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А.И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121D2C97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445BB9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3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D7F8AE5" w14:textId="77777777" w:rsidR="000A00D7" w:rsidRPr="00CB6613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Москва, ул. Академика Черенкова, 22, 752224</w:t>
            </w:r>
          </w:p>
        </w:tc>
      </w:tr>
      <w:tr w:rsidR="000A00D7" w14:paraId="350BF72E" w14:textId="77777777" w:rsidTr="00377FFA">
        <w:trPr>
          <w:cantSplit/>
          <w:trHeight w:val="749"/>
        </w:trPr>
        <w:tc>
          <w:tcPr>
            <w:tcW w:w="10490" w:type="dxa"/>
            <w:gridSpan w:val="4"/>
            <w:vAlign w:val="center"/>
          </w:tcPr>
          <w:p w14:paraId="71A3D414" w14:textId="77777777" w:rsidR="000A00D7" w:rsidRPr="003C7CDF" w:rsidRDefault="000A00D7" w:rsidP="00B0230C">
            <w:pPr>
              <w:pStyle w:val="Heading3"/>
              <w:rPr>
                <w:sz w:val="28"/>
                <w:szCs w:val="28"/>
                <w:lang w:val="en-US"/>
              </w:rPr>
            </w:pPr>
            <w:r w:rsidRPr="00E64385">
              <w:rPr>
                <w:sz w:val="28"/>
                <w:szCs w:val="28"/>
              </w:rPr>
              <w:t>Уважаемый</w:t>
            </w:r>
            <w:r w:rsidRPr="00E64385">
              <w:rPr>
                <w:sz w:val="28"/>
                <w:szCs w:val="28"/>
                <w:lang w:val="en-US"/>
              </w:rPr>
              <w:t xml:space="preserve"> </w:t>
            </w:r>
            <w:r w:rsidRPr="00523990">
              <w:rPr>
                <w:noProof/>
                <w:sz w:val="28"/>
                <w:szCs w:val="28"/>
              </w:rPr>
              <w:t>Измайлов А.И</w:t>
            </w:r>
          </w:p>
        </w:tc>
      </w:tr>
      <w:tr w:rsidR="000A00D7" w14:paraId="2441E7E6" w14:textId="77777777" w:rsidTr="00256282">
        <w:trPr>
          <w:cantSplit/>
          <w:trHeight w:val="7029"/>
        </w:trPr>
        <w:tc>
          <w:tcPr>
            <w:tcW w:w="10490" w:type="dxa"/>
            <w:gridSpan w:val="4"/>
          </w:tcPr>
          <w:p w14:paraId="2716798D" w14:textId="77777777" w:rsidR="000A00D7" w:rsidRPr="0076134E" w:rsidRDefault="000A00D7" w:rsidP="00B02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Уведомляем Вашу компанию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0A00D7">
              <w:rPr>
                <w:rFonts w:ascii="Times New Roman" w:hAnsi="Times New Roman" w:cs="Times New Roman"/>
                <w:noProof/>
                <w:sz w:val="28"/>
                <w:szCs w:val="28"/>
              </w:rPr>
              <w:t>Фирма 3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выпуске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Ероха.Технологии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версии используемого вами ПО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Отечетсвенна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Технические характеристики и данные для приобретения доступны на нашем сайте.</w:t>
            </w:r>
          </w:p>
        </w:tc>
      </w:tr>
      <w:tr w:rsidR="000A00D7" w14:paraId="420B56E3" w14:textId="77777777" w:rsidTr="00377FFA">
        <w:trPr>
          <w:trHeight w:val="565"/>
        </w:trPr>
        <w:tc>
          <w:tcPr>
            <w:tcW w:w="4111" w:type="dxa"/>
          </w:tcPr>
          <w:p w14:paraId="0F6A1596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73CAC35A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gridSpan w:val="2"/>
          </w:tcPr>
          <w:p w14:paraId="44B545D0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7944089D" w14:textId="77777777" w:rsidR="000A00D7" w:rsidRPr="00E64385" w:rsidRDefault="000A00D7" w:rsidP="00B023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В.А.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Писарев</w:t>
            </w:r>
          </w:p>
        </w:tc>
      </w:tr>
      <w:tr w:rsidR="000A00D7" w14:paraId="7FF2DFFA" w14:textId="77777777" w:rsidTr="00377FFA">
        <w:trPr>
          <w:trHeight w:val="111"/>
        </w:trPr>
        <w:tc>
          <w:tcPr>
            <w:tcW w:w="4678" w:type="dxa"/>
            <w:gridSpan w:val="2"/>
          </w:tcPr>
          <w:p w14:paraId="48111303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Ерохин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3" w:type="dxa"/>
          </w:tcPr>
          <w:p w14:paraId="52133E0B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474011AC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877AA0" w14:textId="77777777" w:rsidR="000A00D7" w:rsidRDefault="000A00D7" w:rsidP="00841BDA">
      <w:pPr>
        <w:ind w:right="6804"/>
        <w:jc w:val="center"/>
        <w:rPr>
          <w:rFonts w:ascii="Times New Roman" w:hAnsi="Times New Roman" w:cs="Times New Roman"/>
          <w:sz w:val="16"/>
          <w:szCs w:val="16"/>
        </w:rPr>
      </w:pPr>
    </w:p>
    <w:p w14:paraId="1F7808E5" w14:textId="77777777" w:rsidR="000A00D7" w:rsidRDefault="000A00D7" w:rsidP="00C6481D">
      <w:pPr>
        <w:rPr>
          <w:rFonts w:ascii="Times New Roman" w:hAnsi="Times New Roman" w:cs="Times New Roman"/>
          <w:sz w:val="20"/>
          <w:szCs w:val="20"/>
        </w:rPr>
        <w:sectPr w:rsidR="000A00D7" w:rsidSect="000A00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80" w:rightFromText="180" w:vertAnchor="text" w:horzAnchor="margin" w:tblpX="-992" w:tblpY="-502"/>
        <w:tblW w:w="10490" w:type="dxa"/>
        <w:tblLayout w:type="fixed"/>
        <w:tblLook w:val="0000" w:firstRow="0" w:lastRow="0" w:firstColumn="0" w:lastColumn="0" w:noHBand="0" w:noVBand="0"/>
      </w:tblPr>
      <w:tblGrid>
        <w:gridCol w:w="4111"/>
        <w:gridCol w:w="567"/>
        <w:gridCol w:w="2263"/>
        <w:gridCol w:w="3549"/>
      </w:tblGrid>
      <w:tr w:rsidR="000A00D7" w14:paraId="7911A8A2" w14:textId="77777777" w:rsidTr="00377FFA">
        <w:trPr>
          <w:trHeight w:val="1585"/>
        </w:trPr>
        <w:tc>
          <w:tcPr>
            <w:tcW w:w="4678" w:type="dxa"/>
            <w:gridSpan w:val="2"/>
            <w:vAlign w:val="center"/>
          </w:tcPr>
          <w:p w14:paraId="5AF9F894" w14:textId="77777777" w:rsidR="000A00D7" w:rsidRPr="0076134E" w:rsidRDefault="000A00D7" w:rsidP="00377FFA">
            <w:pPr>
              <w:spacing w:after="0"/>
              <w:ind w:right="66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2C2393B" w14:textId="77777777" w:rsidR="000A00D7" w:rsidRDefault="000A00D7" w:rsidP="00377FFA">
            <w:pPr>
              <w:jc w:val="center"/>
            </w:pPr>
            <w:r w:rsidRPr="007E5DA9">
              <w:rPr>
                <w:noProof/>
                <w:lang w:eastAsia="ru-RU"/>
              </w:rPr>
              <w:drawing>
                <wp:inline distT="0" distB="0" distL="0" distR="0" wp14:anchorId="63B241FF" wp14:editId="489ABB43">
                  <wp:extent cx="1027942" cy="441665"/>
                  <wp:effectExtent l="0" t="0" r="1270" b="3175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9" b="1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42" cy="44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1A62C1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ООО “</w:t>
            </w:r>
            <w:r w:rsidRPr="00873D0D">
              <w:rPr>
                <w:rFonts w:ascii="Times New Roman" w:hAnsi="Times New Roman" w:cs="Times New Roman"/>
                <w:b/>
                <w:sz w:val="24"/>
                <w:szCs w:val="24"/>
              </w:rPr>
              <w:t>Ероха.Технологии</w:t>
            </w: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7F4B432D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5D16FA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Ул. Иванова д.7 стр. 3, Г. Москва 115622</w:t>
            </w:r>
          </w:p>
          <w:p w14:paraId="5F473196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Тел.: 8-499-123-45-67</w:t>
            </w:r>
          </w:p>
          <w:p w14:paraId="49462D3F" w14:textId="77777777" w:rsidR="000A00D7" w:rsidRPr="00873D0D" w:rsidRDefault="000A00D7" w:rsidP="00873D0D">
            <w:pPr>
              <w:spacing w:after="0"/>
              <w:jc w:val="center"/>
            </w:pPr>
            <w:hyperlink r:id="rId9" w:history="1">
              <w:r w:rsidRPr="00873D0D">
                <w:rPr>
                  <w:rStyle w:val="Hyperlink"/>
                  <w:lang w:val="en-US"/>
                </w:rPr>
                <w:t>technolohy</w:t>
              </w:r>
              <w:r w:rsidRPr="00873D0D">
                <w:rPr>
                  <w:rStyle w:val="Hyperlink"/>
                </w:rPr>
                <w:t>@</w:t>
              </w:r>
              <w:r w:rsidRPr="00873D0D">
                <w:rPr>
                  <w:rStyle w:val="Hyperlink"/>
                  <w:lang w:val="en-US"/>
                </w:rPr>
                <w:t>erokha</w:t>
              </w:r>
              <w:r w:rsidRPr="00873D0D">
                <w:rPr>
                  <w:rStyle w:val="Hyperlink"/>
                </w:rPr>
                <w:t>.</w:t>
              </w:r>
              <w:r w:rsidRPr="00873D0D">
                <w:rPr>
                  <w:rStyle w:val="Hyperlink"/>
                  <w:lang w:val="en-US"/>
                </w:rPr>
                <w:t>com</w:t>
              </w:r>
              <w:r w:rsidRPr="00873D0D">
                <w:rPr>
                  <w:rStyle w:val="Hyperlink"/>
                </w:rPr>
                <w:t xml:space="preserve"> </w:t>
              </w:r>
            </w:hyperlink>
          </w:p>
          <w:p w14:paraId="244296FD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Факс: 5230478</w:t>
            </w:r>
          </w:p>
          <w:p w14:paraId="29A73E3B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ОКПО: 12341337</w:t>
            </w:r>
          </w:p>
          <w:p w14:paraId="100B1A81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ОГРН: 1-02-45-35-45384-0</w:t>
            </w:r>
          </w:p>
          <w:p w14:paraId="15047BC4" w14:textId="77777777" w:rsidR="000A00D7" w:rsidRPr="005E76E0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ИНН/КПП: 3674629045 / 367460468</w:t>
            </w:r>
          </w:p>
          <w:p w14:paraId="680CCAD1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__________№ ______</w:t>
            </w:r>
          </w:p>
          <w:p w14:paraId="4DCDB21B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На № _______от_________</w:t>
            </w:r>
          </w:p>
          <w:p w14:paraId="67368B26" w14:textId="77777777" w:rsidR="000A00D7" w:rsidRPr="00A811CF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3" w:type="dxa"/>
            <w:vAlign w:val="center"/>
          </w:tcPr>
          <w:p w14:paraId="32852CBD" w14:textId="77777777" w:rsidR="000A00D7" w:rsidRDefault="000A00D7" w:rsidP="00377FFA">
            <w:pPr>
              <w:jc w:val="center"/>
            </w:pPr>
          </w:p>
        </w:tc>
        <w:tc>
          <w:tcPr>
            <w:tcW w:w="3549" w:type="dxa"/>
            <w:vAlign w:val="center"/>
          </w:tcPr>
          <w:p w14:paraId="3A1212C5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4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266EDAD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Начальнику отдела по работе с клиентами, 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Черенков </w:t>
            </w:r>
            <w:proofErr w:type="gramStart"/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А.П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21B8E515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392B4C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4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53EE631" w14:textId="77777777" w:rsidR="000A00D7" w:rsidRPr="00CB6613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Москва, ул. Сиднева, 3, 868334</w:t>
            </w:r>
          </w:p>
        </w:tc>
      </w:tr>
      <w:tr w:rsidR="000A00D7" w14:paraId="702B1C47" w14:textId="77777777" w:rsidTr="00377FFA">
        <w:trPr>
          <w:cantSplit/>
          <w:trHeight w:val="749"/>
        </w:trPr>
        <w:tc>
          <w:tcPr>
            <w:tcW w:w="10490" w:type="dxa"/>
            <w:gridSpan w:val="4"/>
            <w:vAlign w:val="center"/>
          </w:tcPr>
          <w:p w14:paraId="357F4FF4" w14:textId="77777777" w:rsidR="000A00D7" w:rsidRPr="003C7CDF" w:rsidRDefault="000A00D7" w:rsidP="00B0230C">
            <w:pPr>
              <w:pStyle w:val="Heading3"/>
              <w:rPr>
                <w:sz w:val="28"/>
                <w:szCs w:val="28"/>
                <w:lang w:val="en-US"/>
              </w:rPr>
            </w:pPr>
            <w:r w:rsidRPr="00E64385">
              <w:rPr>
                <w:sz w:val="28"/>
                <w:szCs w:val="28"/>
              </w:rPr>
              <w:t>Уважаемый</w:t>
            </w:r>
            <w:r w:rsidRPr="00E64385">
              <w:rPr>
                <w:sz w:val="28"/>
                <w:szCs w:val="28"/>
                <w:lang w:val="en-US"/>
              </w:rPr>
              <w:t xml:space="preserve"> </w:t>
            </w:r>
            <w:r w:rsidRPr="00523990">
              <w:rPr>
                <w:noProof/>
                <w:sz w:val="28"/>
                <w:szCs w:val="28"/>
              </w:rPr>
              <w:t>Черенков А.П</w:t>
            </w:r>
          </w:p>
        </w:tc>
      </w:tr>
      <w:tr w:rsidR="000A00D7" w14:paraId="3DD0E359" w14:textId="77777777" w:rsidTr="00256282">
        <w:trPr>
          <w:cantSplit/>
          <w:trHeight w:val="7029"/>
        </w:trPr>
        <w:tc>
          <w:tcPr>
            <w:tcW w:w="10490" w:type="dxa"/>
            <w:gridSpan w:val="4"/>
          </w:tcPr>
          <w:p w14:paraId="40E8CB6D" w14:textId="77777777" w:rsidR="000A00D7" w:rsidRPr="0076134E" w:rsidRDefault="000A00D7" w:rsidP="00B02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Уведомляем Вашу компанию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0A00D7">
              <w:rPr>
                <w:rFonts w:ascii="Times New Roman" w:hAnsi="Times New Roman" w:cs="Times New Roman"/>
                <w:noProof/>
                <w:sz w:val="28"/>
                <w:szCs w:val="28"/>
              </w:rPr>
              <w:t>Фирма 4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выпуске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Ероха.Технологии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версии используемого вами ПО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Отечетсвенна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Технические характеристики и данные для приобретения доступны на нашем сайте.</w:t>
            </w:r>
          </w:p>
        </w:tc>
      </w:tr>
      <w:tr w:rsidR="000A00D7" w14:paraId="2BE4448A" w14:textId="77777777" w:rsidTr="00377FFA">
        <w:trPr>
          <w:trHeight w:val="565"/>
        </w:trPr>
        <w:tc>
          <w:tcPr>
            <w:tcW w:w="4111" w:type="dxa"/>
          </w:tcPr>
          <w:p w14:paraId="11AEA381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73C33AFE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gridSpan w:val="2"/>
          </w:tcPr>
          <w:p w14:paraId="23BB05C8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58D98586" w14:textId="77777777" w:rsidR="000A00D7" w:rsidRPr="00E64385" w:rsidRDefault="000A00D7" w:rsidP="00B023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В.А.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Писарев</w:t>
            </w:r>
          </w:p>
        </w:tc>
      </w:tr>
      <w:tr w:rsidR="000A00D7" w14:paraId="32730B01" w14:textId="77777777" w:rsidTr="00377FFA">
        <w:trPr>
          <w:trHeight w:val="111"/>
        </w:trPr>
        <w:tc>
          <w:tcPr>
            <w:tcW w:w="4678" w:type="dxa"/>
            <w:gridSpan w:val="2"/>
          </w:tcPr>
          <w:p w14:paraId="6F263A52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Ерохин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3" w:type="dxa"/>
          </w:tcPr>
          <w:p w14:paraId="289853FA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76DA5EC8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79F205" w14:textId="77777777" w:rsidR="000A00D7" w:rsidRDefault="000A00D7" w:rsidP="00841BDA">
      <w:pPr>
        <w:ind w:right="6804"/>
        <w:jc w:val="center"/>
        <w:rPr>
          <w:rFonts w:ascii="Times New Roman" w:hAnsi="Times New Roman" w:cs="Times New Roman"/>
          <w:sz w:val="16"/>
          <w:szCs w:val="16"/>
        </w:rPr>
      </w:pPr>
    </w:p>
    <w:p w14:paraId="1B465654" w14:textId="77777777" w:rsidR="000A00D7" w:rsidRDefault="000A00D7" w:rsidP="00C6481D">
      <w:pPr>
        <w:rPr>
          <w:rFonts w:ascii="Times New Roman" w:hAnsi="Times New Roman" w:cs="Times New Roman"/>
          <w:sz w:val="20"/>
          <w:szCs w:val="20"/>
        </w:rPr>
        <w:sectPr w:rsidR="000A00D7" w:rsidSect="000A00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80" w:rightFromText="180" w:vertAnchor="text" w:horzAnchor="margin" w:tblpX="-992" w:tblpY="-502"/>
        <w:tblW w:w="10490" w:type="dxa"/>
        <w:tblLayout w:type="fixed"/>
        <w:tblLook w:val="0000" w:firstRow="0" w:lastRow="0" w:firstColumn="0" w:lastColumn="0" w:noHBand="0" w:noVBand="0"/>
      </w:tblPr>
      <w:tblGrid>
        <w:gridCol w:w="4111"/>
        <w:gridCol w:w="567"/>
        <w:gridCol w:w="2263"/>
        <w:gridCol w:w="3549"/>
      </w:tblGrid>
      <w:tr w:rsidR="000A00D7" w14:paraId="4D8AAFC5" w14:textId="77777777" w:rsidTr="00377FFA">
        <w:trPr>
          <w:trHeight w:val="1585"/>
        </w:trPr>
        <w:tc>
          <w:tcPr>
            <w:tcW w:w="4678" w:type="dxa"/>
            <w:gridSpan w:val="2"/>
            <w:vAlign w:val="center"/>
          </w:tcPr>
          <w:p w14:paraId="746A83F2" w14:textId="77777777" w:rsidR="000A00D7" w:rsidRPr="0076134E" w:rsidRDefault="000A00D7" w:rsidP="00377FFA">
            <w:pPr>
              <w:spacing w:after="0"/>
              <w:ind w:right="66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554CAEF" w14:textId="77777777" w:rsidR="000A00D7" w:rsidRDefault="000A00D7" w:rsidP="00377FFA">
            <w:pPr>
              <w:jc w:val="center"/>
            </w:pPr>
            <w:r w:rsidRPr="007E5DA9">
              <w:rPr>
                <w:noProof/>
                <w:lang w:eastAsia="ru-RU"/>
              </w:rPr>
              <w:drawing>
                <wp:inline distT="0" distB="0" distL="0" distR="0" wp14:anchorId="730EDB32" wp14:editId="1BFBEF8C">
                  <wp:extent cx="1027942" cy="441665"/>
                  <wp:effectExtent l="0" t="0" r="1270" b="3175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9" b="1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42" cy="44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F9FB95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ООО “</w:t>
            </w:r>
            <w:r w:rsidRPr="00873D0D">
              <w:rPr>
                <w:rFonts w:ascii="Times New Roman" w:hAnsi="Times New Roman" w:cs="Times New Roman"/>
                <w:b/>
                <w:sz w:val="24"/>
                <w:szCs w:val="24"/>
              </w:rPr>
              <w:t>Ероха.Технологии</w:t>
            </w: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613544EA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A1B147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Ул. Иванова д.7 стр. 3, Г. Москва 115622</w:t>
            </w:r>
          </w:p>
          <w:p w14:paraId="7D1ADCB0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Тел.: 8-499-123-45-67</w:t>
            </w:r>
          </w:p>
          <w:p w14:paraId="0A913B5C" w14:textId="77777777" w:rsidR="000A00D7" w:rsidRPr="00873D0D" w:rsidRDefault="000A00D7" w:rsidP="00873D0D">
            <w:pPr>
              <w:spacing w:after="0"/>
              <w:jc w:val="center"/>
            </w:pPr>
            <w:hyperlink r:id="rId10" w:history="1">
              <w:r w:rsidRPr="00873D0D">
                <w:rPr>
                  <w:rStyle w:val="Hyperlink"/>
                  <w:lang w:val="en-US"/>
                </w:rPr>
                <w:t>technolohy</w:t>
              </w:r>
              <w:r w:rsidRPr="00873D0D">
                <w:rPr>
                  <w:rStyle w:val="Hyperlink"/>
                </w:rPr>
                <w:t>@</w:t>
              </w:r>
              <w:r w:rsidRPr="00873D0D">
                <w:rPr>
                  <w:rStyle w:val="Hyperlink"/>
                  <w:lang w:val="en-US"/>
                </w:rPr>
                <w:t>erokha</w:t>
              </w:r>
              <w:r w:rsidRPr="00873D0D">
                <w:rPr>
                  <w:rStyle w:val="Hyperlink"/>
                </w:rPr>
                <w:t>.</w:t>
              </w:r>
              <w:r w:rsidRPr="00873D0D">
                <w:rPr>
                  <w:rStyle w:val="Hyperlink"/>
                  <w:lang w:val="en-US"/>
                </w:rPr>
                <w:t>com</w:t>
              </w:r>
              <w:r w:rsidRPr="00873D0D">
                <w:rPr>
                  <w:rStyle w:val="Hyperlink"/>
                </w:rPr>
                <w:t xml:space="preserve"> </w:t>
              </w:r>
            </w:hyperlink>
          </w:p>
          <w:p w14:paraId="009EEFCC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Факс: 5230478</w:t>
            </w:r>
          </w:p>
          <w:p w14:paraId="6C622180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ОКПО: 12341337</w:t>
            </w:r>
          </w:p>
          <w:p w14:paraId="0BAC14C7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ОГРН: 1-02-45-35-45384-0</w:t>
            </w:r>
          </w:p>
          <w:p w14:paraId="63A5DD40" w14:textId="77777777" w:rsidR="000A00D7" w:rsidRPr="005E76E0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ИНН/КПП: 3674629045 / 367460468</w:t>
            </w:r>
          </w:p>
          <w:p w14:paraId="6D25BA9C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__________№ ______</w:t>
            </w:r>
          </w:p>
          <w:p w14:paraId="5B74F51F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На № _______от_________</w:t>
            </w:r>
          </w:p>
          <w:p w14:paraId="30EC893E" w14:textId="77777777" w:rsidR="000A00D7" w:rsidRPr="00A811CF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3" w:type="dxa"/>
            <w:vAlign w:val="center"/>
          </w:tcPr>
          <w:p w14:paraId="7D59E756" w14:textId="77777777" w:rsidR="000A00D7" w:rsidRDefault="000A00D7" w:rsidP="00377FFA">
            <w:pPr>
              <w:jc w:val="center"/>
            </w:pPr>
          </w:p>
        </w:tc>
        <w:tc>
          <w:tcPr>
            <w:tcW w:w="3549" w:type="dxa"/>
            <w:vAlign w:val="center"/>
          </w:tcPr>
          <w:p w14:paraId="7D0CC9F2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5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EAC44EB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Начальнику отдела по работе с клиентами, 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Дудеев Б.В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DCDCE3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12D17F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5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9FBD797" w14:textId="77777777" w:rsidR="000A00D7" w:rsidRPr="00CB6613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Москва, ул. Малая Бронная, 9, 445734</w:t>
            </w:r>
          </w:p>
        </w:tc>
      </w:tr>
      <w:tr w:rsidR="000A00D7" w14:paraId="19B15175" w14:textId="77777777" w:rsidTr="00377FFA">
        <w:trPr>
          <w:cantSplit/>
          <w:trHeight w:val="749"/>
        </w:trPr>
        <w:tc>
          <w:tcPr>
            <w:tcW w:w="10490" w:type="dxa"/>
            <w:gridSpan w:val="4"/>
            <w:vAlign w:val="center"/>
          </w:tcPr>
          <w:p w14:paraId="5C85F267" w14:textId="77777777" w:rsidR="000A00D7" w:rsidRPr="003C7CDF" w:rsidRDefault="000A00D7" w:rsidP="00B0230C">
            <w:pPr>
              <w:pStyle w:val="Heading3"/>
              <w:rPr>
                <w:sz w:val="28"/>
                <w:szCs w:val="28"/>
                <w:lang w:val="en-US"/>
              </w:rPr>
            </w:pPr>
            <w:r w:rsidRPr="00E64385">
              <w:rPr>
                <w:sz w:val="28"/>
                <w:szCs w:val="28"/>
              </w:rPr>
              <w:t>Уважаемый</w:t>
            </w:r>
            <w:r w:rsidRPr="00E64385">
              <w:rPr>
                <w:sz w:val="28"/>
                <w:szCs w:val="28"/>
                <w:lang w:val="en-US"/>
              </w:rPr>
              <w:t xml:space="preserve"> </w:t>
            </w:r>
            <w:r w:rsidRPr="00523990">
              <w:rPr>
                <w:noProof/>
                <w:sz w:val="28"/>
                <w:szCs w:val="28"/>
              </w:rPr>
              <w:t>Дудеев Б.В</w:t>
            </w:r>
          </w:p>
        </w:tc>
      </w:tr>
      <w:tr w:rsidR="000A00D7" w14:paraId="75E437A1" w14:textId="77777777" w:rsidTr="00256282">
        <w:trPr>
          <w:cantSplit/>
          <w:trHeight w:val="7029"/>
        </w:trPr>
        <w:tc>
          <w:tcPr>
            <w:tcW w:w="10490" w:type="dxa"/>
            <w:gridSpan w:val="4"/>
          </w:tcPr>
          <w:p w14:paraId="428EA888" w14:textId="77777777" w:rsidR="000A00D7" w:rsidRPr="0076134E" w:rsidRDefault="000A00D7" w:rsidP="00B02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Уведомляем Вашу компанию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0A00D7">
              <w:rPr>
                <w:rFonts w:ascii="Times New Roman" w:hAnsi="Times New Roman" w:cs="Times New Roman"/>
                <w:noProof/>
                <w:sz w:val="28"/>
                <w:szCs w:val="28"/>
              </w:rPr>
              <w:t>Фирма 5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выпуске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Ероха.Технологии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версии используемого вами ПО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Отечетсвенна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Технические характеристики и данные для приобретения доступны на нашем сайте.</w:t>
            </w:r>
          </w:p>
        </w:tc>
      </w:tr>
      <w:tr w:rsidR="000A00D7" w14:paraId="0444480A" w14:textId="77777777" w:rsidTr="00377FFA">
        <w:trPr>
          <w:trHeight w:val="565"/>
        </w:trPr>
        <w:tc>
          <w:tcPr>
            <w:tcW w:w="4111" w:type="dxa"/>
          </w:tcPr>
          <w:p w14:paraId="4F370D9A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0E11BF5D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gridSpan w:val="2"/>
          </w:tcPr>
          <w:p w14:paraId="59E71445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110191D5" w14:textId="77777777" w:rsidR="000A00D7" w:rsidRPr="00E64385" w:rsidRDefault="000A00D7" w:rsidP="00B023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В.А.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Писарев</w:t>
            </w:r>
          </w:p>
        </w:tc>
      </w:tr>
      <w:tr w:rsidR="000A00D7" w14:paraId="357071AD" w14:textId="77777777" w:rsidTr="00377FFA">
        <w:trPr>
          <w:trHeight w:val="111"/>
        </w:trPr>
        <w:tc>
          <w:tcPr>
            <w:tcW w:w="4678" w:type="dxa"/>
            <w:gridSpan w:val="2"/>
          </w:tcPr>
          <w:p w14:paraId="4A8C48D3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Ерохин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3" w:type="dxa"/>
          </w:tcPr>
          <w:p w14:paraId="02D2B267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6812D489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C5C587" w14:textId="77777777" w:rsidR="000A00D7" w:rsidRDefault="000A00D7" w:rsidP="00841BDA">
      <w:pPr>
        <w:ind w:right="6804"/>
        <w:jc w:val="center"/>
        <w:rPr>
          <w:rFonts w:ascii="Times New Roman" w:hAnsi="Times New Roman" w:cs="Times New Roman"/>
          <w:sz w:val="16"/>
          <w:szCs w:val="16"/>
        </w:rPr>
      </w:pPr>
    </w:p>
    <w:p w14:paraId="7F37910C" w14:textId="77777777" w:rsidR="000A00D7" w:rsidRDefault="000A00D7" w:rsidP="00C6481D">
      <w:pPr>
        <w:rPr>
          <w:rFonts w:ascii="Times New Roman" w:hAnsi="Times New Roman" w:cs="Times New Roman"/>
          <w:sz w:val="20"/>
          <w:szCs w:val="20"/>
        </w:rPr>
        <w:sectPr w:rsidR="000A00D7" w:rsidSect="000A00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80" w:rightFromText="180" w:vertAnchor="text" w:horzAnchor="margin" w:tblpX="-992" w:tblpY="-502"/>
        <w:tblW w:w="10490" w:type="dxa"/>
        <w:tblLayout w:type="fixed"/>
        <w:tblLook w:val="0000" w:firstRow="0" w:lastRow="0" w:firstColumn="0" w:lastColumn="0" w:noHBand="0" w:noVBand="0"/>
      </w:tblPr>
      <w:tblGrid>
        <w:gridCol w:w="4111"/>
        <w:gridCol w:w="567"/>
        <w:gridCol w:w="2263"/>
        <w:gridCol w:w="3549"/>
      </w:tblGrid>
      <w:tr w:rsidR="000A00D7" w14:paraId="2BAB4C33" w14:textId="77777777" w:rsidTr="00377FFA">
        <w:trPr>
          <w:trHeight w:val="1585"/>
        </w:trPr>
        <w:tc>
          <w:tcPr>
            <w:tcW w:w="4678" w:type="dxa"/>
            <w:gridSpan w:val="2"/>
            <w:vAlign w:val="center"/>
          </w:tcPr>
          <w:p w14:paraId="11C484BB" w14:textId="77777777" w:rsidR="000A00D7" w:rsidRPr="0076134E" w:rsidRDefault="000A00D7" w:rsidP="00377FFA">
            <w:pPr>
              <w:spacing w:after="0"/>
              <w:ind w:right="66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B24A7B7" w14:textId="77777777" w:rsidR="000A00D7" w:rsidRDefault="000A00D7" w:rsidP="00377FFA">
            <w:pPr>
              <w:jc w:val="center"/>
            </w:pPr>
            <w:r w:rsidRPr="007E5DA9">
              <w:rPr>
                <w:noProof/>
                <w:lang w:eastAsia="ru-RU"/>
              </w:rPr>
              <w:drawing>
                <wp:inline distT="0" distB="0" distL="0" distR="0" wp14:anchorId="2B21945E" wp14:editId="4245B111">
                  <wp:extent cx="1027942" cy="441665"/>
                  <wp:effectExtent l="0" t="0" r="1270" b="3175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9" b="1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42" cy="44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42F0A6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ООО “</w:t>
            </w:r>
            <w:r w:rsidRPr="00873D0D">
              <w:rPr>
                <w:rFonts w:ascii="Times New Roman" w:hAnsi="Times New Roman" w:cs="Times New Roman"/>
                <w:b/>
                <w:sz w:val="24"/>
                <w:szCs w:val="24"/>
              </w:rPr>
              <w:t>Ероха.Технологии</w:t>
            </w: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0B16C9A1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41D73F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Ул. Иванова д.7 стр. 3, Г. Москва 115622</w:t>
            </w:r>
          </w:p>
          <w:p w14:paraId="6CEB3060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Тел.: 8-499-123-45-67</w:t>
            </w:r>
          </w:p>
          <w:p w14:paraId="15ABBE53" w14:textId="77777777" w:rsidR="000A00D7" w:rsidRPr="00873D0D" w:rsidRDefault="000A00D7" w:rsidP="00873D0D">
            <w:pPr>
              <w:spacing w:after="0"/>
              <w:jc w:val="center"/>
            </w:pPr>
            <w:hyperlink r:id="rId11" w:history="1">
              <w:r w:rsidRPr="00873D0D">
                <w:rPr>
                  <w:rStyle w:val="Hyperlink"/>
                  <w:lang w:val="en-US"/>
                </w:rPr>
                <w:t>technolohy</w:t>
              </w:r>
              <w:r w:rsidRPr="00873D0D">
                <w:rPr>
                  <w:rStyle w:val="Hyperlink"/>
                </w:rPr>
                <w:t>@</w:t>
              </w:r>
              <w:r w:rsidRPr="00873D0D">
                <w:rPr>
                  <w:rStyle w:val="Hyperlink"/>
                  <w:lang w:val="en-US"/>
                </w:rPr>
                <w:t>erokha</w:t>
              </w:r>
              <w:r w:rsidRPr="00873D0D">
                <w:rPr>
                  <w:rStyle w:val="Hyperlink"/>
                </w:rPr>
                <w:t>.</w:t>
              </w:r>
              <w:r w:rsidRPr="00873D0D">
                <w:rPr>
                  <w:rStyle w:val="Hyperlink"/>
                  <w:lang w:val="en-US"/>
                </w:rPr>
                <w:t>com</w:t>
              </w:r>
              <w:r w:rsidRPr="00873D0D">
                <w:rPr>
                  <w:rStyle w:val="Hyperlink"/>
                </w:rPr>
                <w:t xml:space="preserve"> </w:t>
              </w:r>
            </w:hyperlink>
          </w:p>
          <w:p w14:paraId="78B13BE8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Факс: 5230478</w:t>
            </w:r>
          </w:p>
          <w:p w14:paraId="4254379B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ОКПО: 12341337</w:t>
            </w:r>
          </w:p>
          <w:p w14:paraId="33E606C2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ОГРН: 1-02-45-35-45384-0</w:t>
            </w:r>
          </w:p>
          <w:p w14:paraId="1A9E04F7" w14:textId="77777777" w:rsidR="000A00D7" w:rsidRPr="005E76E0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ИНН/КПП: 3674629045 / 367460468</w:t>
            </w:r>
          </w:p>
          <w:p w14:paraId="3B312BF5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__________№ ______</w:t>
            </w:r>
          </w:p>
          <w:p w14:paraId="687020A1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На № _______от_________</w:t>
            </w:r>
          </w:p>
          <w:p w14:paraId="30A0BD65" w14:textId="77777777" w:rsidR="000A00D7" w:rsidRPr="00A811CF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3" w:type="dxa"/>
            <w:vAlign w:val="center"/>
          </w:tcPr>
          <w:p w14:paraId="218E9DAA" w14:textId="77777777" w:rsidR="000A00D7" w:rsidRDefault="000A00D7" w:rsidP="00377FFA">
            <w:pPr>
              <w:jc w:val="center"/>
            </w:pPr>
          </w:p>
        </w:tc>
        <w:tc>
          <w:tcPr>
            <w:tcW w:w="3549" w:type="dxa"/>
            <w:vAlign w:val="center"/>
          </w:tcPr>
          <w:p w14:paraId="774351A7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6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CA07E22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Начальнику отдела по работе с клиентами, 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Трутнев А.Е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13D1F7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6AD50F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6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87C829C" w14:textId="77777777" w:rsidR="000A00D7" w:rsidRPr="00CB6613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Москва, ул. Академика Королева, 29, 883442</w:t>
            </w:r>
          </w:p>
        </w:tc>
      </w:tr>
      <w:tr w:rsidR="000A00D7" w14:paraId="713A358D" w14:textId="77777777" w:rsidTr="00377FFA">
        <w:trPr>
          <w:cantSplit/>
          <w:trHeight w:val="749"/>
        </w:trPr>
        <w:tc>
          <w:tcPr>
            <w:tcW w:w="10490" w:type="dxa"/>
            <w:gridSpan w:val="4"/>
            <w:vAlign w:val="center"/>
          </w:tcPr>
          <w:p w14:paraId="65971CD6" w14:textId="77777777" w:rsidR="000A00D7" w:rsidRPr="003C7CDF" w:rsidRDefault="000A00D7" w:rsidP="00B0230C">
            <w:pPr>
              <w:pStyle w:val="Heading3"/>
              <w:rPr>
                <w:sz w:val="28"/>
                <w:szCs w:val="28"/>
                <w:lang w:val="en-US"/>
              </w:rPr>
            </w:pPr>
            <w:r w:rsidRPr="00E64385">
              <w:rPr>
                <w:sz w:val="28"/>
                <w:szCs w:val="28"/>
              </w:rPr>
              <w:t>Уважаемый</w:t>
            </w:r>
            <w:r w:rsidRPr="00E64385">
              <w:rPr>
                <w:sz w:val="28"/>
                <w:szCs w:val="28"/>
                <w:lang w:val="en-US"/>
              </w:rPr>
              <w:t xml:space="preserve"> </w:t>
            </w:r>
            <w:r w:rsidRPr="00523990">
              <w:rPr>
                <w:noProof/>
                <w:sz w:val="28"/>
                <w:szCs w:val="28"/>
              </w:rPr>
              <w:t>Трутнев А.Е</w:t>
            </w:r>
          </w:p>
        </w:tc>
      </w:tr>
      <w:tr w:rsidR="000A00D7" w14:paraId="6F0A8646" w14:textId="77777777" w:rsidTr="00256282">
        <w:trPr>
          <w:cantSplit/>
          <w:trHeight w:val="7029"/>
        </w:trPr>
        <w:tc>
          <w:tcPr>
            <w:tcW w:w="10490" w:type="dxa"/>
            <w:gridSpan w:val="4"/>
          </w:tcPr>
          <w:p w14:paraId="61254D12" w14:textId="77777777" w:rsidR="000A00D7" w:rsidRPr="0076134E" w:rsidRDefault="000A00D7" w:rsidP="00B02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Уведомляем Вашу компанию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0A00D7">
              <w:rPr>
                <w:rFonts w:ascii="Times New Roman" w:hAnsi="Times New Roman" w:cs="Times New Roman"/>
                <w:noProof/>
                <w:sz w:val="28"/>
                <w:szCs w:val="28"/>
              </w:rPr>
              <w:t>Фирма 6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выпуске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Ероха.Технологии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версии используемого вами ПО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Отечетсвенна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Технические характеристики и данные для приобретения доступны на нашем сайте.</w:t>
            </w:r>
          </w:p>
        </w:tc>
      </w:tr>
      <w:tr w:rsidR="000A00D7" w14:paraId="1BD0E763" w14:textId="77777777" w:rsidTr="00377FFA">
        <w:trPr>
          <w:trHeight w:val="565"/>
        </w:trPr>
        <w:tc>
          <w:tcPr>
            <w:tcW w:w="4111" w:type="dxa"/>
          </w:tcPr>
          <w:p w14:paraId="01CE2A5D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D3BD9DF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gridSpan w:val="2"/>
          </w:tcPr>
          <w:p w14:paraId="5C2220AC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244C3D1A" w14:textId="77777777" w:rsidR="000A00D7" w:rsidRPr="00E64385" w:rsidRDefault="000A00D7" w:rsidP="00B023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В.А.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Писарев</w:t>
            </w:r>
          </w:p>
        </w:tc>
      </w:tr>
      <w:tr w:rsidR="000A00D7" w14:paraId="196D38DF" w14:textId="77777777" w:rsidTr="00377FFA">
        <w:trPr>
          <w:trHeight w:val="111"/>
        </w:trPr>
        <w:tc>
          <w:tcPr>
            <w:tcW w:w="4678" w:type="dxa"/>
            <w:gridSpan w:val="2"/>
          </w:tcPr>
          <w:p w14:paraId="38498BBE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Ерохин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3" w:type="dxa"/>
          </w:tcPr>
          <w:p w14:paraId="7882DC80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4F520A98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2B79B6" w14:textId="77777777" w:rsidR="000A00D7" w:rsidRDefault="000A00D7" w:rsidP="00841BDA">
      <w:pPr>
        <w:ind w:right="6804"/>
        <w:jc w:val="center"/>
        <w:rPr>
          <w:rFonts w:ascii="Times New Roman" w:hAnsi="Times New Roman" w:cs="Times New Roman"/>
          <w:sz w:val="16"/>
          <w:szCs w:val="16"/>
        </w:rPr>
      </w:pPr>
    </w:p>
    <w:p w14:paraId="34E90586" w14:textId="77777777" w:rsidR="000A00D7" w:rsidRDefault="000A00D7" w:rsidP="00C6481D">
      <w:pPr>
        <w:rPr>
          <w:rFonts w:ascii="Times New Roman" w:hAnsi="Times New Roman" w:cs="Times New Roman"/>
          <w:sz w:val="20"/>
          <w:szCs w:val="20"/>
        </w:rPr>
        <w:sectPr w:rsidR="000A00D7" w:rsidSect="000A00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80" w:rightFromText="180" w:vertAnchor="text" w:horzAnchor="margin" w:tblpX="-992" w:tblpY="-502"/>
        <w:tblW w:w="10490" w:type="dxa"/>
        <w:tblLayout w:type="fixed"/>
        <w:tblLook w:val="0000" w:firstRow="0" w:lastRow="0" w:firstColumn="0" w:lastColumn="0" w:noHBand="0" w:noVBand="0"/>
      </w:tblPr>
      <w:tblGrid>
        <w:gridCol w:w="4111"/>
        <w:gridCol w:w="567"/>
        <w:gridCol w:w="2263"/>
        <w:gridCol w:w="3549"/>
      </w:tblGrid>
      <w:tr w:rsidR="000A00D7" w14:paraId="1A3AACEF" w14:textId="77777777" w:rsidTr="00377FFA">
        <w:trPr>
          <w:trHeight w:val="1585"/>
        </w:trPr>
        <w:tc>
          <w:tcPr>
            <w:tcW w:w="4678" w:type="dxa"/>
            <w:gridSpan w:val="2"/>
            <w:vAlign w:val="center"/>
          </w:tcPr>
          <w:p w14:paraId="6A85A751" w14:textId="77777777" w:rsidR="000A00D7" w:rsidRPr="0076134E" w:rsidRDefault="000A00D7" w:rsidP="00377FFA">
            <w:pPr>
              <w:spacing w:after="0"/>
              <w:ind w:right="66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2470ACC3" w14:textId="77777777" w:rsidR="000A00D7" w:rsidRDefault="000A00D7" w:rsidP="00377FFA">
            <w:pPr>
              <w:jc w:val="center"/>
            </w:pPr>
            <w:r w:rsidRPr="007E5DA9">
              <w:rPr>
                <w:noProof/>
                <w:lang w:eastAsia="ru-RU"/>
              </w:rPr>
              <w:drawing>
                <wp:inline distT="0" distB="0" distL="0" distR="0" wp14:anchorId="06A6A7A1" wp14:editId="427985C8">
                  <wp:extent cx="1027942" cy="441665"/>
                  <wp:effectExtent l="0" t="0" r="1270" b="3175"/>
                  <wp:docPr id="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9" b="1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42" cy="44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A0829E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ООО “</w:t>
            </w:r>
            <w:r w:rsidRPr="00873D0D">
              <w:rPr>
                <w:rFonts w:ascii="Times New Roman" w:hAnsi="Times New Roman" w:cs="Times New Roman"/>
                <w:b/>
                <w:sz w:val="24"/>
                <w:szCs w:val="24"/>
              </w:rPr>
              <w:t>Ероха.Технологии</w:t>
            </w: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55BFAFB4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C47118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Ул. Иванова д.7 стр. 3, Г. Москва 115622</w:t>
            </w:r>
          </w:p>
          <w:p w14:paraId="4C33845A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Тел.: 8-499-123-45-67</w:t>
            </w:r>
          </w:p>
          <w:p w14:paraId="6F695A57" w14:textId="77777777" w:rsidR="000A00D7" w:rsidRPr="00873D0D" w:rsidRDefault="000A00D7" w:rsidP="00873D0D">
            <w:pPr>
              <w:spacing w:after="0"/>
              <w:jc w:val="center"/>
            </w:pPr>
            <w:hyperlink r:id="rId12" w:history="1">
              <w:r w:rsidRPr="00873D0D">
                <w:rPr>
                  <w:rStyle w:val="Hyperlink"/>
                  <w:lang w:val="en-US"/>
                </w:rPr>
                <w:t>technolohy</w:t>
              </w:r>
              <w:r w:rsidRPr="00873D0D">
                <w:rPr>
                  <w:rStyle w:val="Hyperlink"/>
                </w:rPr>
                <w:t>@</w:t>
              </w:r>
              <w:r w:rsidRPr="00873D0D">
                <w:rPr>
                  <w:rStyle w:val="Hyperlink"/>
                  <w:lang w:val="en-US"/>
                </w:rPr>
                <w:t>erokha</w:t>
              </w:r>
              <w:r w:rsidRPr="00873D0D">
                <w:rPr>
                  <w:rStyle w:val="Hyperlink"/>
                </w:rPr>
                <w:t>.</w:t>
              </w:r>
              <w:r w:rsidRPr="00873D0D">
                <w:rPr>
                  <w:rStyle w:val="Hyperlink"/>
                  <w:lang w:val="en-US"/>
                </w:rPr>
                <w:t>com</w:t>
              </w:r>
              <w:r w:rsidRPr="00873D0D">
                <w:rPr>
                  <w:rStyle w:val="Hyperlink"/>
                </w:rPr>
                <w:t xml:space="preserve"> </w:t>
              </w:r>
            </w:hyperlink>
          </w:p>
          <w:p w14:paraId="37BBC028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Факс: 5230478</w:t>
            </w:r>
          </w:p>
          <w:p w14:paraId="38C77E72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ОКПО: 12341337</w:t>
            </w:r>
          </w:p>
          <w:p w14:paraId="584AB2EE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ОГРН: 1-02-45-35-45384-0</w:t>
            </w:r>
          </w:p>
          <w:p w14:paraId="44BF344B" w14:textId="77777777" w:rsidR="000A00D7" w:rsidRPr="005E76E0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ИНН/КПП: 3674629045 / 367460468</w:t>
            </w:r>
          </w:p>
          <w:p w14:paraId="7646074C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__________№ ______</w:t>
            </w:r>
          </w:p>
          <w:p w14:paraId="7792D795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На № _______от_________</w:t>
            </w:r>
          </w:p>
          <w:p w14:paraId="57655B66" w14:textId="77777777" w:rsidR="000A00D7" w:rsidRPr="00A811CF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3" w:type="dxa"/>
            <w:vAlign w:val="center"/>
          </w:tcPr>
          <w:p w14:paraId="66704406" w14:textId="77777777" w:rsidR="000A00D7" w:rsidRDefault="000A00D7" w:rsidP="00377FFA">
            <w:pPr>
              <w:jc w:val="center"/>
            </w:pPr>
          </w:p>
        </w:tc>
        <w:tc>
          <w:tcPr>
            <w:tcW w:w="3549" w:type="dxa"/>
            <w:vAlign w:val="center"/>
          </w:tcPr>
          <w:p w14:paraId="7BEE9090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7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A2CE438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Начальнику отдела по работе с клиентами, 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Чайников П.В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3BEE37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2EA4D2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7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575FB69" w14:textId="77777777" w:rsidR="000A00D7" w:rsidRPr="00CB6613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Москва, ул. Рабочих, 18, 123553</w:t>
            </w:r>
          </w:p>
        </w:tc>
      </w:tr>
      <w:tr w:rsidR="000A00D7" w14:paraId="6F207BD4" w14:textId="77777777" w:rsidTr="00377FFA">
        <w:trPr>
          <w:cantSplit/>
          <w:trHeight w:val="749"/>
        </w:trPr>
        <w:tc>
          <w:tcPr>
            <w:tcW w:w="10490" w:type="dxa"/>
            <w:gridSpan w:val="4"/>
            <w:vAlign w:val="center"/>
          </w:tcPr>
          <w:p w14:paraId="580912BB" w14:textId="77777777" w:rsidR="000A00D7" w:rsidRPr="003C7CDF" w:rsidRDefault="000A00D7" w:rsidP="00B0230C">
            <w:pPr>
              <w:pStyle w:val="Heading3"/>
              <w:rPr>
                <w:sz w:val="28"/>
                <w:szCs w:val="28"/>
                <w:lang w:val="en-US"/>
              </w:rPr>
            </w:pPr>
            <w:r w:rsidRPr="00E64385">
              <w:rPr>
                <w:sz w:val="28"/>
                <w:szCs w:val="28"/>
              </w:rPr>
              <w:t>Уважаемый</w:t>
            </w:r>
            <w:r w:rsidRPr="00E64385">
              <w:rPr>
                <w:sz w:val="28"/>
                <w:szCs w:val="28"/>
                <w:lang w:val="en-US"/>
              </w:rPr>
              <w:t xml:space="preserve"> </w:t>
            </w:r>
            <w:r w:rsidRPr="00523990">
              <w:rPr>
                <w:noProof/>
                <w:sz w:val="28"/>
                <w:szCs w:val="28"/>
              </w:rPr>
              <w:t>Чайников П.В</w:t>
            </w:r>
          </w:p>
        </w:tc>
      </w:tr>
      <w:tr w:rsidR="000A00D7" w14:paraId="1D627710" w14:textId="77777777" w:rsidTr="00256282">
        <w:trPr>
          <w:cantSplit/>
          <w:trHeight w:val="7029"/>
        </w:trPr>
        <w:tc>
          <w:tcPr>
            <w:tcW w:w="10490" w:type="dxa"/>
            <w:gridSpan w:val="4"/>
          </w:tcPr>
          <w:p w14:paraId="4C3B636F" w14:textId="77777777" w:rsidR="000A00D7" w:rsidRPr="0076134E" w:rsidRDefault="000A00D7" w:rsidP="00B02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Уведомляем Вашу компанию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0A00D7">
              <w:rPr>
                <w:rFonts w:ascii="Times New Roman" w:hAnsi="Times New Roman" w:cs="Times New Roman"/>
                <w:noProof/>
                <w:sz w:val="28"/>
                <w:szCs w:val="28"/>
              </w:rPr>
              <w:t>Фирма 7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выпуске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Ероха.Технологии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версии используемого вами ПО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Отечетсвенна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Технические характеристики и данные для приобретения доступны на нашем сайте.</w:t>
            </w:r>
          </w:p>
        </w:tc>
      </w:tr>
      <w:tr w:rsidR="000A00D7" w14:paraId="03650207" w14:textId="77777777" w:rsidTr="00377FFA">
        <w:trPr>
          <w:trHeight w:val="565"/>
        </w:trPr>
        <w:tc>
          <w:tcPr>
            <w:tcW w:w="4111" w:type="dxa"/>
          </w:tcPr>
          <w:p w14:paraId="657E5D34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3BCA7D2A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gridSpan w:val="2"/>
          </w:tcPr>
          <w:p w14:paraId="623095F6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7CF5F92C" w14:textId="77777777" w:rsidR="000A00D7" w:rsidRPr="00E64385" w:rsidRDefault="000A00D7" w:rsidP="00B023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В.А.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Писарев</w:t>
            </w:r>
          </w:p>
        </w:tc>
      </w:tr>
      <w:tr w:rsidR="000A00D7" w14:paraId="771DA94F" w14:textId="77777777" w:rsidTr="00377FFA">
        <w:trPr>
          <w:trHeight w:val="111"/>
        </w:trPr>
        <w:tc>
          <w:tcPr>
            <w:tcW w:w="4678" w:type="dxa"/>
            <w:gridSpan w:val="2"/>
          </w:tcPr>
          <w:p w14:paraId="550B6F87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Ерохин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3" w:type="dxa"/>
          </w:tcPr>
          <w:p w14:paraId="32C27598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6926231B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F5281F" w14:textId="77777777" w:rsidR="000A00D7" w:rsidRDefault="000A00D7" w:rsidP="00841BDA">
      <w:pPr>
        <w:ind w:right="6804"/>
        <w:jc w:val="center"/>
        <w:rPr>
          <w:rFonts w:ascii="Times New Roman" w:hAnsi="Times New Roman" w:cs="Times New Roman"/>
          <w:sz w:val="16"/>
          <w:szCs w:val="16"/>
        </w:rPr>
      </w:pPr>
    </w:p>
    <w:p w14:paraId="231100CF" w14:textId="77777777" w:rsidR="000A00D7" w:rsidRDefault="000A00D7" w:rsidP="00C6481D">
      <w:pPr>
        <w:rPr>
          <w:rFonts w:ascii="Times New Roman" w:hAnsi="Times New Roman" w:cs="Times New Roman"/>
          <w:sz w:val="20"/>
          <w:szCs w:val="20"/>
        </w:rPr>
        <w:sectPr w:rsidR="000A00D7" w:rsidSect="000A00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80" w:rightFromText="180" w:vertAnchor="text" w:horzAnchor="margin" w:tblpX="-992" w:tblpY="-502"/>
        <w:tblW w:w="10490" w:type="dxa"/>
        <w:tblLayout w:type="fixed"/>
        <w:tblLook w:val="0000" w:firstRow="0" w:lastRow="0" w:firstColumn="0" w:lastColumn="0" w:noHBand="0" w:noVBand="0"/>
      </w:tblPr>
      <w:tblGrid>
        <w:gridCol w:w="4111"/>
        <w:gridCol w:w="567"/>
        <w:gridCol w:w="2263"/>
        <w:gridCol w:w="3549"/>
      </w:tblGrid>
      <w:tr w:rsidR="000A00D7" w14:paraId="0E47FEBA" w14:textId="77777777" w:rsidTr="00377FFA">
        <w:trPr>
          <w:trHeight w:val="1585"/>
        </w:trPr>
        <w:tc>
          <w:tcPr>
            <w:tcW w:w="4678" w:type="dxa"/>
            <w:gridSpan w:val="2"/>
            <w:vAlign w:val="center"/>
          </w:tcPr>
          <w:p w14:paraId="5E58CCFB" w14:textId="77777777" w:rsidR="000A00D7" w:rsidRPr="0076134E" w:rsidRDefault="000A00D7" w:rsidP="00377FFA">
            <w:pPr>
              <w:spacing w:after="0"/>
              <w:ind w:right="66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FBC937A" w14:textId="77777777" w:rsidR="000A00D7" w:rsidRDefault="000A00D7" w:rsidP="00377FFA">
            <w:pPr>
              <w:jc w:val="center"/>
            </w:pPr>
            <w:r w:rsidRPr="007E5DA9">
              <w:rPr>
                <w:noProof/>
                <w:lang w:eastAsia="ru-RU"/>
              </w:rPr>
              <w:drawing>
                <wp:inline distT="0" distB="0" distL="0" distR="0" wp14:anchorId="4B0E2FA2" wp14:editId="7A463BDB">
                  <wp:extent cx="1027942" cy="441665"/>
                  <wp:effectExtent l="0" t="0" r="1270" b="3175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9" b="1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42" cy="44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725E13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ООО “</w:t>
            </w:r>
            <w:r w:rsidRPr="00873D0D">
              <w:rPr>
                <w:rFonts w:ascii="Times New Roman" w:hAnsi="Times New Roman" w:cs="Times New Roman"/>
                <w:b/>
                <w:sz w:val="24"/>
                <w:szCs w:val="24"/>
              </w:rPr>
              <w:t>Ероха.Технологии</w:t>
            </w: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4E8FE5EE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74ABF0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Ул. Иванова д.7 стр. 3, Г. Москва 115622</w:t>
            </w:r>
          </w:p>
          <w:p w14:paraId="73F4CCCF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Тел.: 8-499-123-45-67</w:t>
            </w:r>
          </w:p>
          <w:p w14:paraId="11620B01" w14:textId="77777777" w:rsidR="000A00D7" w:rsidRPr="00873D0D" w:rsidRDefault="000A00D7" w:rsidP="00873D0D">
            <w:pPr>
              <w:spacing w:after="0"/>
              <w:jc w:val="center"/>
            </w:pPr>
            <w:hyperlink r:id="rId13" w:history="1">
              <w:r w:rsidRPr="00873D0D">
                <w:rPr>
                  <w:rStyle w:val="Hyperlink"/>
                  <w:lang w:val="en-US"/>
                </w:rPr>
                <w:t>technolohy</w:t>
              </w:r>
              <w:r w:rsidRPr="00873D0D">
                <w:rPr>
                  <w:rStyle w:val="Hyperlink"/>
                </w:rPr>
                <w:t>@</w:t>
              </w:r>
              <w:r w:rsidRPr="00873D0D">
                <w:rPr>
                  <w:rStyle w:val="Hyperlink"/>
                  <w:lang w:val="en-US"/>
                </w:rPr>
                <w:t>erokha</w:t>
              </w:r>
              <w:r w:rsidRPr="00873D0D">
                <w:rPr>
                  <w:rStyle w:val="Hyperlink"/>
                </w:rPr>
                <w:t>.</w:t>
              </w:r>
              <w:r w:rsidRPr="00873D0D">
                <w:rPr>
                  <w:rStyle w:val="Hyperlink"/>
                  <w:lang w:val="en-US"/>
                </w:rPr>
                <w:t>com</w:t>
              </w:r>
              <w:r w:rsidRPr="00873D0D">
                <w:rPr>
                  <w:rStyle w:val="Hyperlink"/>
                </w:rPr>
                <w:t xml:space="preserve"> </w:t>
              </w:r>
            </w:hyperlink>
          </w:p>
          <w:p w14:paraId="794CD04B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Факс: 5230478</w:t>
            </w:r>
          </w:p>
          <w:p w14:paraId="12DFD086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ОКПО: 12341337</w:t>
            </w:r>
          </w:p>
          <w:p w14:paraId="2F4F6126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ОГРН: 1-02-45-35-45384-0</w:t>
            </w:r>
          </w:p>
          <w:p w14:paraId="134EB8B0" w14:textId="77777777" w:rsidR="000A00D7" w:rsidRPr="005E76E0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ИНН/КПП: 3674629045 / 367460468</w:t>
            </w:r>
          </w:p>
          <w:p w14:paraId="4E0FEF29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__________№ ______</w:t>
            </w:r>
          </w:p>
          <w:p w14:paraId="5456CCB6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На № _______от_________</w:t>
            </w:r>
          </w:p>
          <w:p w14:paraId="20F853A3" w14:textId="77777777" w:rsidR="000A00D7" w:rsidRPr="00A811CF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3" w:type="dxa"/>
            <w:vAlign w:val="center"/>
          </w:tcPr>
          <w:p w14:paraId="71AD4ECE" w14:textId="77777777" w:rsidR="000A00D7" w:rsidRDefault="000A00D7" w:rsidP="00377FFA">
            <w:pPr>
              <w:jc w:val="center"/>
            </w:pPr>
          </w:p>
        </w:tc>
        <w:tc>
          <w:tcPr>
            <w:tcW w:w="3549" w:type="dxa"/>
            <w:vAlign w:val="center"/>
          </w:tcPr>
          <w:p w14:paraId="20B536B0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8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2FFCF88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Начальнику отдела по работе с клиентами, 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Утюгов И.С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98D32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3A6325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8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7FA742E" w14:textId="77777777" w:rsidR="000A00D7" w:rsidRPr="00CB6613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Москва, пр-т Генерала Карбышева, 7, 123445</w:t>
            </w:r>
          </w:p>
        </w:tc>
      </w:tr>
      <w:tr w:rsidR="000A00D7" w14:paraId="5E260D78" w14:textId="77777777" w:rsidTr="00377FFA">
        <w:trPr>
          <w:cantSplit/>
          <w:trHeight w:val="749"/>
        </w:trPr>
        <w:tc>
          <w:tcPr>
            <w:tcW w:w="10490" w:type="dxa"/>
            <w:gridSpan w:val="4"/>
            <w:vAlign w:val="center"/>
          </w:tcPr>
          <w:p w14:paraId="7B03DC44" w14:textId="77777777" w:rsidR="000A00D7" w:rsidRPr="003C7CDF" w:rsidRDefault="000A00D7" w:rsidP="00B0230C">
            <w:pPr>
              <w:pStyle w:val="Heading3"/>
              <w:rPr>
                <w:sz w:val="28"/>
                <w:szCs w:val="28"/>
                <w:lang w:val="en-US"/>
              </w:rPr>
            </w:pPr>
            <w:r w:rsidRPr="00E64385">
              <w:rPr>
                <w:sz w:val="28"/>
                <w:szCs w:val="28"/>
              </w:rPr>
              <w:t>Уважаемый</w:t>
            </w:r>
            <w:r w:rsidRPr="00E64385">
              <w:rPr>
                <w:sz w:val="28"/>
                <w:szCs w:val="28"/>
                <w:lang w:val="en-US"/>
              </w:rPr>
              <w:t xml:space="preserve"> </w:t>
            </w:r>
            <w:r w:rsidRPr="00523990">
              <w:rPr>
                <w:noProof/>
                <w:sz w:val="28"/>
                <w:szCs w:val="28"/>
              </w:rPr>
              <w:t>Утюгов И.С</w:t>
            </w:r>
          </w:p>
        </w:tc>
      </w:tr>
      <w:tr w:rsidR="000A00D7" w14:paraId="418A316D" w14:textId="77777777" w:rsidTr="00256282">
        <w:trPr>
          <w:cantSplit/>
          <w:trHeight w:val="7029"/>
        </w:trPr>
        <w:tc>
          <w:tcPr>
            <w:tcW w:w="10490" w:type="dxa"/>
            <w:gridSpan w:val="4"/>
          </w:tcPr>
          <w:p w14:paraId="74DF9CAB" w14:textId="77777777" w:rsidR="000A00D7" w:rsidRPr="0076134E" w:rsidRDefault="000A00D7" w:rsidP="00B02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Уведомляем Вашу компанию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0A00D7">
              <w:rPr>
                <w:rFonts w:ascii="Times New Roman" w:hAnsi="Times New Roman" w:cs="Times New Roman"/>
                <w:noProof/>
                <w:sz w:val="28"/>
                <w:szCs w:val="28"/>
              </w:rPr>
              <w:t>Фирма 8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выпуске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Ероха.Технологии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версии используемого вами ПО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Отечетсвенна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Технические характеристики и данные для приобретения доступны на нашем сайте.</w:t>
            </w:r>
          </w:p>
        </w:tc>
      </w:tr>
      <w:tr w:rsidR="000A00D7" w14:paraId="63009236" w14:textId="77777777" w:rsidTr="00377FFA">
        <w:trPr>
          <w:trHeight w:val="565"/>
        </w:trPr>
        <w:tc>
          <w:tcPr>
            <w:tcW w:w="4111" w:type="dxa"/>
          </w:tcPr>
          <w:p w14:paraId="6D96EC40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1F2424B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gridSpan w:val="2"/>
          </w:tcPr>
          <w:p w14:paraId="55E61894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7749BDBA" w14:textId="77777777" w:rsidR="000A00D7" w:rsidRPr="00E64385" w:rsidRDefault="000A00D7" w:rsidP="00B023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В.А.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Писарев</w:t>
            </w:r>
          </w:p>
        </w:tc>
      </w:tr>
      <w:tr w:rsidR="000A00D7" w14:paraId="7D01F30A" w14:textId="77777777" w:rsidTr="00377FFA">
        <w:trPr>
          <w:trHeight w:val="111"/>
        </w:trPr>
        <w:tc>
          <w:tcPr>
            <w:tcW w:w="4678" w:type="dxa"/>
            <w:gridSpan w:val="2"/>
          </w:tcPr>
          <w:p w14:paraId="27F61562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Ерохин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3" w:type="dxa"/>
          </w:tcPr>
          <w:p w14:paraId="269F1C6E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41127AE8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5C1E4" w14:textId="77777777" w:rsidR="000A00D7" w:rsidRDefault="000A00D7" w:rsidP="00841BDA">
      <w:pPr>
        <w:ind w:right="6804"/>
        <w:jc w:val="center"/>
        <w:rPr>
          <w:rFonts w:ascii="Times New Roman" w:hAnsi="Times New Roman" w:cs="Times New Roman"/>
          <w:sz w:val="16"/>
          <w:szCs w:val="16"/>
        </w:rPr>
      </w:pPr>
    </w:p>
    <w:p w14:paraId="797C1A05" w14:textId="77777777" w:rsidR="000A00D7" w:rsidRDefault="000A00D7" w:rsidP="00C6481D">
      <w:pPr>
        <w:rPr>
          <w:rFonts w:ascii="Times New Roman" w:hAnsi="Times New Roman" w:cs="Times New Roman"/>
          <w:sz w:val="20"/>
          <w:szCs w:val="20"/>
        </w:rPr>
        <w:sectPr w:rsidR="000A00D7" w:rsidSect="000A00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80" w:rightFromText="180" w:vertAnchor="text" w:horzAnchor="margin" w:tblpX="-992" w:tblpY="-502"/>
        <w:tblW w:w="10490" w:type="dxa"/>
        <w:tblLayout w:type="fixed"/>
        <w:tblLook w:val="0000" w:firstRow="0" w:lastRow="0" w:firstColumn="0" w:lastColumn="0" w:noHBand="0" w:noVBand="0"/>
      </w:tblPr>
      <w:tblGrid>
        <w:gridCol w:w="4111"/>
        <w:gridCol w:w="567"/>
        <w:gridCol w:w="2263"/>
        <w:gridCol w:w="3549"/>
      </w:tblGrid>
      <w:tr w:rsidR="000A00D7" w14:paraId="1BC65934" w14:textId="77777777" w:rsidTr="00377FFA">
        <w:trPr>
          <w:trHeight w:val="1585"/>
        </w:trPr>
        <w:tc>
          <w:tcPr>
            <w:tcW w:w="4678" w:type="dxa"/>
            <w:gridSpan w:val="2"/>
            <w:vAlign w:val="center"/>
          </w:tcPr>
          <w:p w14:paraId="28FF3BFC" w14:textId="77777777" w:rsidR="000A00D7" w:rsidRPr="0076134E" w:rsidRDefault="000A00D7" w:rsidP="00377FFA">
            <w:pPr>
              <w:spacing w:after="0"/>
              <w:ind w:right="66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2AD0A49" w14:textId="77777777" w:rsidR="000A00D7" w:rsidRDefault="000A00D7" w:rsidP="00377FFA">
            <w:pPr>
              <w:jc w:val="center"/>
            </w:pPr>
            <w:r w:rsidRPr="007E5DA9">
              <w:rPr>
                <w:noProof/>
                <w:lang w:eastAsia="ru-RU"/>
              </w:rPr>
              <w:drawing>
                <wp:inline distT="0" distB="0" distL="0" distR="0" wp14:anchorId="737330E0" wp14:editId="2526E601">
                  <wp:extent cx="1027942" cy="441665"/>
                  <wp:effectExtent l="0" t="0" r="1270" b="3175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9" b="1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42" cy="44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708743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ООО “</w:t>
            </w:r>
            <w:r w:rsidRPr="00873D0D">
              <w:rPr>
                <w:rFonts w:ascii="Times New Roman" w:hAnsi="Times New Roman" w:cs="Times New Roman"/>
                <w:b/>
                <w:sz w:val="24"/>
                <w:szCs w:val="24"/>
              </w:rPr>
              <w:t>Ероха.Технологии</w:t>
            </w: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2F01C8AB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7C0BDB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Ул. Иванова д.7 стр. 3, Г. Москва 115622</w:t>
            </w:r>
          </w:p>
          <w:p w14:paraId="1BDFB231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Тел.: 8-499-123-45-67</w:t>
            </w:r>
          </w:p>
          <w:p w14:paraId="6FC3CF59" w14:textId="77777777" w:rsidR="000A00D7" w:rsidRPr="00873D0D" w:rsidRDefault="000A00D7" w:rsidP="00873D0D">
            <w:pPr>
              <w:spacing w:after="0"/>
              <w:jc w:val="center"/>
            </w:pPr>
            <w:hyperlink r:id="rId14" w:history="1">
              <w:r w:rsidRPr="00873D0D">
                <w:rPr>
                  <w:rStyle w:val="Hyperlink"/>
                  <w:lang w:val="en-US"/>
                </w:rPr>
                <w:t>technolohy</w:t>
              </w:r>
              <w:r w:rsidRPr="00873D0D">
                <w:rPr>
                  <w:rStyle w:val="Hyperlink"/>
                </w:rPr>
                <w:t>@</w:t>
              </w:r>
              <w:r w:rsidRPr="00873D0D">
                <w:rPr>
                  <w:rStyle w:val="Hyperlink"/>
                  <w:lang w:val="en-US"/>
                </w:rPr>
                <w:t>erokha</w:t>
              </w:r>
              <w:r w:rsidRPr="00873D0D">
                <w:rPr>
                  <w:rStyle w:val="Hyperlink"/>
                </w:rPr>
                <w:t>.</w:t>
              </w:r>
              <w:r w:rsidRPr="00873D0D">
                <w:rPr>
                  <w:rStyle w:val="Hyperlink"/>
                  <w:lang w:val="en-US"/>
                </w:rPr>
                <w:t>com</w:t>
              </w:r>
              <w:r w:rsidRPr="00873D0D">
                <w:rPr>
                  <w:rStyle w:val="Hyperlink"/>
                </w:rPr>
                <w:t xml:space="preserve"> </w:t>
              </w:r>
            </w:hyperlink>
          </w:p>
          <w:p w14:paraId="45F68976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Факс: 5230478</w:t>
            </w:r>
          </w:p>
          <w:p w14:paraId="1E043EB9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ОКПО: 12341337</w:t>
            </w:r>
          </w:p>
          <w:p w14:paraId="23E7044B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ОГРН: 1-02-45-35-45384-0</w:t>
            </w:r>
          </w:p>
          <w:p w14:paraId="709C76DA" w14:textId="77777777" w:rsidR="000A00D7" w:rsidRPr="005E76E0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ИНН/КПП: 3674629045 / 367460468</w:t>
            </w:r>
          </w:p>
          <w:p w14:paraId="3D887F95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__________№ ______</w:t>
            </w:r>
          </w:p>
          <w:p w14:paraId="389350AB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На № _______от_________</w:t>
            </w:r>
          </w:p>
          <w:p w14:paraId="068A8C49" w14:textId="77777777" w:rsidR="000A00D7" w:rsidRPr="00A811CF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3" w:type="dxa"/>
            <w:vAlign w:val="center"/>
          </w:tcPr>
          <w:p w14:paraId="0C349009" w14:textId="77777777" w:rsidR="000A00D7" w:rsidRDefault="000A00D7" w:rsidP="00377FFA">
            <w:pPr>
              <w:jc w:val="center"/>
            </w:pPr>
          </w:p>
        </w:tc>
        <w:tc>
          <w:tcPr>
            <w:tcW w:w="3549" w:type="dxa"/>
            <w:vAlign w:val="center"/>
          </w:tcPr>
          <w:p w14:paraId="57864FA2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9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6A9D3B1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Начальнику отдела по работе с клиентами, 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Светов Р.В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2AFEF9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846FD9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9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BC3A60E" w14:textId="77777777" w:rsidR="000A00D7" w:rsidRPr="00CB6613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Москва, ул. Соловьиная, 5, 443112</w:t>
            </w:r>
          </w:p>
        </w:tc>
      </w:tr>
      <w:tr w:rsidR="000A00D7" w14:paraId="25606467" w14:textId="77777777" w:rsidTr="00377FFA">
        <w:trPr>
          <w:cantSplit/>
          <w:trHeight w:val="749"/>
        </w:trPr>
        <w:tc>
          <w:tcPr>
            <w:tcW w:w="10490" w:type="dxa"/>
            <w:gridSpan w:val="4"/>
            <w:vAlign w:val="center"/>
          </w:tcPr>
          <w:p w14:paraId="2358EBF2" w14:textId="77777777" w:rsidR="000A00D7" w:rsidRPr="003C7CDF" w:rsidRDefault="000A00D7" w:rsidP="00B0230C">
            <w:pPr>
              <w:pStyle w:val="Heading3"/>
              <w:rPr>
                <w:sz w:val="28"/>
                <w:szCs w:val="28"/>
                <w:lang w:val="en-US"/>
              </w:rPr>
            </w:pPr>
            <w:r w:rsidRPr="00E64385">
              <w:rPr>
                <w:sz w:val="28"/>
                <w:szCs w:val="28"/>
              </w:rPr>
              <w:t>Уважаемый</w:t>
            </w:r>
            <w:r w:rsidRPr="00E64385">
              <w:rPr>
                <w:sz w:val="28"/>
                <w:szCs w:val="28"/>
                <w:lang w:val="en-US"/>
              </w:rPr>
              <w:t xml:space="preserve"> </w:t>
            </w:r>
            <w:r w:rsidRPr="00523990">
              <w:rPr>
                <w:noProof/>
                <w:sz w:val="28"/>
                <w:szCs w:val="28"/>
              </w:rPr>
              <w:t>Светов Р.В</w:t>
            </w:r>
          </w:p>
        </w:tc>
      </w:tr>
      <w:tr w:rsidR="000A00D7" w14:paraId="444B8EF2" w14:textId="77777777" w:rsidTr="00256282">
        <w:trPr>
          <w:cantSplit/>
          <w:trHeight w:val="7029"/>
        </w:trPr>
        <w:tc>
          <w:tcPr>
            <w:tcW w:w="10490" w:type="dxa"/>
            <w:gridSpan w:val="4"/>
          </w:tcPr>
          <w:p w14:paraId="7DF893D0" w14:textId="77777777" w:rsidR="000A00D7" w:rsidRPr="0076134E" w:rsidRDefault="000A00D7" w:rsidP="00B02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Уведомляем Вашу компанию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0A00D7">
              <w:rPr>
                <w:rFonts w:ascii="Times New Roman" w:hAnsi="Times New Roman" w:cs="Times New Roman"/>
                <w:noProof/>
                <w:sz w:val="28"/>
                <w:szCs w:val="28"/>
              </w:rPr>
              <w:t>Фирма 9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выпуске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Ероха.Технологии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версии используемого вами ПО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Отечетсвенна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Технические характеристики и данные для приобретения доступны на нашем сайте.</w:t>
            </w:r>
          </w:p>
        </w:tc>
      </w:tr>
      <w:tr w:rsidR="000A00D7" w14:paraId="2FF3703B" w14:textId="77777777" w:rsidTr="00377FFA">
        <w:trPr>
          <w:trHeight w:val="565"/>
        </w:trPr>
        <w:tc>
          <w:tcPr>
            <w:tcW w:w="4111" w:type="dxa"/>
          </w:tcPr>
          <w:p w14:paraId="21B7A179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1CBA6458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gridSpan w:val="2"/>
          </w:tcPr>
          <w:p w14:paraId="35A83F17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128914E6" w14:textId="77777777" w:rsidR="000A00D7" w:rsidRPr="00E64385" w:rsidRDefault="000A00D7" w:rsidP="00B023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В.А.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Писарев</w:t>
            </w:r>
          </w:p>
        </w:tc>
      </w:tr>
      <w:tr w:rsidR="000A00D7" w14:paraId="46CBA222" w14:textId="77777777" w:rsidTr="00377FFA">
        <w:trPr>
          <w:trHeight w:val="111"/>
        </w:trPr>
        <w:tc>
          <w:tcPr>
            <w:tcW w:w="4678" w:type="dxa"/>
            <w:gridSpan w:val="2"/>
          </w:tcPr>
          <w:p w14:paraId="29255583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Ерохин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3" w:type="dxa"/>
          </w:tcPr>
          <w:p w14:paraId="184E4069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0D09AA01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17CDEB" w14:textId="77777777" w:rsidR="000A00D7" w:rsidRDefault="000A00D7" w:rsidP="00841BDA">
      <w:pPr>
        <w:ind w:right="6804"/>
        <w:jc w:val="center"/>
        <w:rPr>
          <w:rFonts w:ascii="Times New Roman" w:hAnsi="Times New Roman" w:cs="Times New Roman"/>
          <w:sz w:val="16"/>
          <w:szCs w:val="16"/>
        </w:rPr>
      </w:pPr>
    </w:p>
    <w:p w14:paraId="6543627F" w14:textId="77777777" w:rsidR="000A00D7" w:rsidRDefault="000A00D7" w:rsidP="00C6481D">
      <w:pPr>
        <w:rPr>
          <w:rFonts w:ascii="Times New Roman" w:hAnsi="Times New Roman" w:cs="Times New Roman"/>
          <w:sz w:val="20"/>
          <w:szCs w:val="20"/>
        </w:rPr>
        <w:sectPr w:rsidR="000A00D7" w:rsidSect="000A00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80" w:rightFromText="180" w:vertAnchor="text" w:horzAnchor="margin" w:tblpX="-992" w:tblpY="-502"/>
        <w:tblW w:w="10490" w:type="dxa"/>
        <w:tblLayout w:type="fixed"/>
        <w:tblLook w:val="0000" w:firstRow="0" w:lastRow="0" w:firstColumn="0" w:lastColumn="0" w:noHBand="0" w:noVBand="0"/>
      </w:tblPr>
      <w:tblGrid>
        <w:gridCol w:w="4111"/>
        <w:gridCol w:w="567"/>
        <w:gridCol w:w="2263"/>
        <w:gridCol w:w="3549"/>
      </w:tblGrid>
      <w:tr w:rsidR="000A00D7" w14:paraId="1670EFAE" w14:textId="77777777" w:rsidTr="00377FFA">
        <w:trPr>
          <w:trHeight w:val="1585"/>
        </w:trPr>
        <w:tc>
          <w:tcPr>
            <w:tcW w:w="4678" w:type="dxa"/>
            <w:gridSpan w:val="2"/>
            <w:vAlign w:val="center"/>
          </w:tcPr>
          <w:p w14:paraId="65268FD4" w14:textId="77777777" w:rsidR="000A00D7" w:rsidRPr="0076134E" w:rsidRDefault="000A00D7" w:rsidP="00377FFA">
            <w:pPr>
              <w:spacing w:after="0"/>
              <w:ind w:right="66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368B539" w14:textId="77777777" w:rsidR="000A00D7" w:rsidRDefault="000A00D7" w:rsidP="00377FFA">
            <w:pPr>
              <w:jc w:val="center"/>
            </w:pPr>
            <w:r w:rsidRPr="007E5DA9">
              <w:rPr>
                <w:noProof/>
                <w:lang w:eastAsia="ru-RU"/>
              </w:rPr>
              <w:drawing>
                <wp:inline distT="0" distB="0" distL="0" distR="0" wp14:anchorId="60528C1A" wp14:editId="59D5B62F">
                  <wp:extent cx="1027942" cy="441665"/>
                  <wp:effectExtent l="0" t="0" r="1270" b="3175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9" b="1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42" cy="44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FD1331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ООО “</w:t>
            </w:r>
            <w:r w:rsidRPr="00873D0D">
              <w:rPr>
                <w:rFonts w:ascii="Times New Roman" w:hAnsi="Times New Roman" w:cs="Times New Roman"/>
                <w:b/>
                <w:sz w:val="24"/>
                <w:szCs w:val="24"/>
              </w:rPr>
              <w:t>Ероха.Технологии</w:t>
            </w: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31D5FD38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600C94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Ул. Иванова д.7 стр. 3, Г. Москва 115622</w:t>
            </w:r>
          </w:p>
          <w:p w14:paraId="74CF95A7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Тел.: 8-499-123-45-67</w:t>
            </w:r>
          </w:p>
          <w:p w14:paraId="5AAD2CAA" w14:textId="77777777" w:rsidR="000A00D7" w:rsidRPr="00873D0D" w:rsidRDefault="000A00D7" w:rsidP="00873D0D">
            <w:pPr>
              <w:spacing w:after="0"/>
              <w:jc w:val="center"/>
            </w:pPr>
            <w:hyperlink r:id="rId15" w:history="1">
              <w:r w:rsidRPr="00873D0D">
                <w:rPr>
                  <w:rStyle w:val="Hyperlink"/>
                  <w:lang w:val="en-US"/>
                </w:rPr>
                <w:t>technolohy</w:t>
              </w:r>
              <w:r w:rsidRPr="00873D0D">
                <w:rPr>
                  <w:rStyle w:val="Hyperlink"/>
                </w:rPr>
                <w:t>@</w:t>
              </w:r>
              <w:r w:rsidRPr="00873D0D">
                <w:rPr>
                  <w:rStyle w:val="Hyperlink"/>
                  <w:lang w:val="en-US"/>
                </w:rPr>
                <w:t>erokha</w:t>
              </w:r>
              <w:r w:rsidRPr="00873D0D">
                <w:rPr>
                  <w:rStyle w:val="Hyperlink"/>
                </w:rPr>
                <w:t>.</w:t>
              </w:r>
              <w:r w:rsidRPr="00873D0D">
                <w:rPr>
                  <w:rStyle w:val="Hyperlink"/>
                  <w:lang w:val="en-US"/>
                </w:rPr>
                <w:t>com</w:t>
              </w:r>
              <w:r w:rsidRPr="00873D0D">
                <w:rPr>
                  <w:rStyle w:val="Hyperlink"/>
                </w:rPr>
                <w:t xml:space="preserve"> </w:t>
              </w:r>
            </w:hyperlink>
          </w:p>
          <w:p w14:paraId="40975F7B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Факс: 5230478</w:t>
            </w:r>
          </w:p>
          <w:p w14:paraId="0A36D6D7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ОКПО: 12341337</w:t>
            </w:r>
          </w:p>
          <w:p w14:paraId="74DCB1D2" w14:textId="77777777" w:rsidR="000A00D7" w:rsidRPr="00873D0D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ОГРН: 1-02-45-35-45384-0</w:t>
            </w:r>
          </w:p>
          <w:p w14:paraId="519EBC93" w14:textId="77777777" w:rsidR="000A00D7" w:rsidRPr="005E76E0" w:rsidRDefault="000A00D7" w:rsidP="00873D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ИНН/КПП: 3674629045 / 367460468</w:t>
            </w:r>
          </w:p>
          <w:p w14:paraId="51B533D6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__________№ ______</w:t>
            </w:r>
          </w:p>
          <w:p w14:paraId="2F9269D1" w14:textId="77777777" w:rsidR="000A00D7" w:rsidRPr="005E76E0" w:rsidRDefault="000A00D7" w:rsidP="00377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На № _______от_________</w:t>
            </w:r>
          </w:p>
          <w:p w14:paraId="1EF23EEF" w14:textId="77777777" w:rsidR="000A00D7" w:rsidRPr="00A811CF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3" w:type="dxa"/>
            <w:vAlign w:val="center"/>
          </w:tcPr>
          <w:p w14:paraId="4E651FA7" w14:textId="77777777" w:rsidR="000A00D7" w:rsidRDefault="000A00D7" w:rsidP="00377FFA">
            <w:pPr>
              <w:jc w:val="center"/>
            </w:pPr>
          </w:p>
        </w:tc>
        <w:tc>
          <w:tcPr>
            <w:tcW w:w="3549" w:type="dxa"/>
            <w:vAlign w:val="center"/>
          </w:tcPr>
          <w:p w14:paraId="187C38CA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10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09B5F2B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Начальнику отдела по работе с клиентами, 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Нагатин П.В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9EE0E5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2676CD" w14:textId="77777777" w:rsidR="000A00D7" w:rsidRPr="005E76E0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Фирма 10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BA8667F" w14:textId="77777777" w:rsidR="000A00D7" w:rsidRPr="00CB6613" w:rsidRDefault="000A00D7" w:rsidP="00377FF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3990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Москва, ул. Туполева, 42, 322144</w:t>
            </w:r>
          </w:p>
        </w:tc>
      </w:tr>
      <w:tr w:rsidR="000A00D7" w14:paraId="0A18E29B" w14:textId="77777777" w:rsidTr="00377FFA">
        <w:trPr>
          <w:cantSplit/>
          <w:trHeight w:val="749"/>
        </w:trPr>
        <w:tc>
          <w:tcPr>
            <w:tcW w:w="10490" w:type="dxa"/>
            <w:gridSpan w:val="4"/>
            <w:vAlign w:val="center"/>
          </w:tcPr>
          <w:p w14:paraId="05A79C03" w14:textId="77777777" w:rsidR="000A00D7" w:rsidRPr="003C7CDF" w:rsidRDefault="000A00D7" w:rsidP="00B0230C">
            <w:pPr>
              <w:pStyle w:val="Heading3"/>
              <w:rPr>
                <w:sz w:val="28"/>
                <w:szCs w:val="28"/>
                <w:lang w:val="en-US"/>
              </w:rPr>
            </w:pPr>
            <w:r w:rsidRPr="00E64385">
              <w:rPr>
                <w:sz w:val="28"/>
                <w:szCs w:val="28"/>
              </w:rPr>
              <w:t>Уважаемый</w:t>
            </w:r>
            <w:r w:rsidRPr="00E64385">
              <w:rPr>
                <w:sz w:val="28"/>
                <w:szCs w:val="28"/>
                <w:lang w:val="en-US"/>
              </w:rPr>
              <w:t xml:space="preserve"> </w:t>
            </w:r>
            <w:r w:rsidRPr="00523990">
              <w:rPr>
                <w:noProof/>
                <w:sz w:val="28"/>
                <w:szCs w:val="28"/>
              </w:rPr>
              <w:t>Нагатин П.В</w:t>
            </w:r>
          </w:p>
        </w:tc>
      </w:tr>
      <w:tr w:rsidR="000A00D7" w14:paraId="34D27253" w14:textId="77777777" w:rsidTr="00256282">
        <w:trPr>
          <w:cantSplit/>
          <w:trHeight w:val="7029"/>
        </w:trPr>
        <w:tc>
          <w:tcPr>
            <w:tcW w:w="10490" w:type="dxa"/>
            <w:gridSpan w:val="4"/>
          </w:tcPr>
          <w:p w14:paraId="77B9FAAB" w14:textId="77777777" w:rsidR="000A00D7" w:rsidRPr="0076134E" w:rsidRDefault="000A00D7" w:rsidP="00B023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Уведомляем Вашу компанию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0A00D7">
              <w:rPr>
                <w:rFonts w:ascii="Times New Roman" w:hAnsi="Times New Roman" w:cs="Times New Roman"/>
                <w:noProof/>
                <w:sz w:val="28"/>
                <w:szCs w:val="28"/>
              </w:rPr>
              <w:t>Фирма 10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выпуске ООО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Ероха.Технологии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версии используемого вами ПО 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Отечетсвенна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  <w:r w:rsidRPr="0076134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Технические характеристики и данные для приобретения доступны на нашем сайте.</w:t>
            </w:r>
          </w:p>
        </w:tc>
      </w:tr>
      <w:tr w:rsidR="000A00D7" w14:paraId="1E2F9737" w14:textId="77777777" w:rsidTr="00377FFA">
        <w:trPr>
          <w:trHeight w:val="565"/>
        </w:trPr>
        <w:tc>
          <w:tcPr>
            <w:tcW w:w="4111" w:type="dxa"/>
          </w:tcPr>
          <w:p w14:paraId="0878ABE7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186776EA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gridSpan w:val="2"/>
          </w:tcPr>
          <w:p w14:paraId="5449B91C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2B4F59AA" w14:textId="77777777" w:rsidR="000A00D7" w:rsidRPr="00E64385" w:rsidRDefault="000A00D7" w:rsidP="00B023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В.А.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Писарев</w:t>
            </w:r>
          </w:p>
        </w:tc>
      </w:tr>
      <w:tr w:rsidR="000A00D7" w14:paraId="27EF5501" w14:textId="77777777" w:rsidTr="00377FFA">
        <w:trPr>
          <w:trHeight w:val="111"/>
        </w:trPr>
        <w:tc>
          <w:tcPr>
            <w:tcW w:w="4678" w:type="dxa"/>
            <w:gridSpan w:val="2"/>
          </w:tcPr>
          <w:p w14:paraId="22C8E542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Ерохин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3" w:type="dxa"/>
          </w:tcPr>
          <w:p w14:paraId="100FEB5F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4DC55F8C" w14:textId="77777777" w:rsidR="000A00D7" w:rsidRPr="00E64385" w:rsidRDefault="000A00D7" w:rsidP="00B023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9CC45B" w14:textId="77777777" w:rsidR="000A00D7" w:rsidRDefault="000A00D7" w:rsidP="00841BDA">
      <w:pPr>
        <w:ind w:right="6804"/>
        <w:jc w:val="center"/>
        <w:rPr>
          <w:rFonts w:ascii="Times New Roman" w:hAnsi="Times New Roman" w:cs="Times New Roman"/>
          <w:sz w:val="16"/>
          <w:szCs w:val="16"/>
        </w:rPr>
      </w:pPr>
    </w:p>
    <w:p w14:paraId="5025AB5A" w14:textId="77777777" w:rsidR="000A00D7" w:rsidRDefault="000A00D7" w:rsidP="00C6481D">
      <w:pPr>
        <w:rPr>
          <w:rFonts w:ascii="Times New Roman" w:hAnsi="Times New Roman" w:cs="Times New Roman"/>
          <w:sz w:val="20"/>
          <w:szCs w:val="20"/>
        </w:rPr>
        <w:sectPr w:rsidR="000A00D7" w:rsidSect="000A00D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502B82CC" w14:textId="77777777" w:rsidR="000A00D7" w:rsidRPr="00C6481D" w:rsidRDefault="000A00D7" w:rsidP="00C6481D">
      <w:pPr>
        <w:rPr>
          <w:rFonts w:ascii="Times New Roman" w:hAnsi="Times New Roman" w:cs="Times New Roman"/>
          <w:sz w:val="20"/>
          <w:szCs w:val="20"/>
        </w:rPr>
      </w:pPr>
    </w:p>
    <w:sectPr w:rsidR="000A00D7" w:rsidRPr="00C6481D" w:rsidSect="000A00D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4E"/>
    <w:rsid w:val="00063B2C"/>
    <w:rsid w:val="0009154C"/>
    <w:rsid w:val="000A00D7"/>
    <w:rsid w:val="00114C09"/>
    <w:rsid w:val="001F25B4"/>
    <w:rsid w:val="00256282"/>
    <w:rsid w:val="00284270"/>
    <w:rsid w:val="0033676C"/>
    <w:rsid w:val="00377FFA"/>
    <w:rsid w:val="003C3E99"/>
    <w:rsid w:val="003C7CDF"/>
    <w:rsid w:val="003D3A17"/>
    <w:rsid w:val="00496D66"/>
    <w:rsid w:val="005E76E0"/>
    <w:rsid w:val="006313F5"/>
    <w:rsid w:val="00751E31"/>
    <w:rsid w:val="0076134E"/>
    <w:rsid w:val="00841BDA"/>
    <w:rsid w:val="00873D0D"/>
    <w:rsid w:val="008C07E1"/>
    <w:rsid w:val="008F0D70"/>
    <w:rsid w:val="009634EB"/>
    <w:rsid w:val="00A417B4"/>
    <w:rsid w:val="00A811CF"/>
    <w:rsid w:val="00A85678"/>
    <w:rsid w:val="00AA0FF7"/>
    <w:rsid w:val="00B0230C"/>
    <w:rsid w:val="00C6481D"/>
    <w:rsid w:val="00CB6613"/>
    <w:rsid w:val="00CC067E"/>
    <w:rsid w:val="00D03828"/>
    <w:rsid w:val="00D130DD"/>
    <w:rsid w:val="00E64385"/>
    <w:rsid w:val="00F32710"/>
    <w:rsid w:val="00F864C7"/>
    <w:rsid w:val="00FC11D3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5DCEF"/>
  <w15:chartTrackingRefBased/>
  <w15:docId w15:val="{D328DCCB-72E2-844B-93F7-E4B81F44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811C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7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A811C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873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nolohy@erokha.com" TargetMode="External"/><Relationship Id="rId13" Type="http://schemas.openxmlformats.org/officeDocument/2006/relationships/hyperlink" Target="mailto:technolohy@erokh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chnolohy@erokha.com" TargetMode="External"/><Relationship Id="rId12" Type="http://schemas.openxmlformats.org/officeDocument/2006/relationships/hyperlink" Target="mailto:technolohy@erokha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technolohy@erokha.com" TargetMode="External"/><Relationship Id="rId11" Type="http://schemas.openxmlformats.org/officeDocument/2006/relationships/hyperlink" Target="mailto:technolohy@erokha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technolohy@erokha.com" TargetMode="External"/><Relationship Id="rId10" Type="http://schemas.openxmlformats.org/officeDocument/2006/relationships/hyperlink" Target="mailto:technolohy@erokh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chnolohy@erokha.com" TargetMode="External"/><Relationship Id="rId14" Type="http://schemas.openxmlformats.org/officeDocument/2006/relationships/hyperlink" Target="mailto:technolohy@erokh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okha/university/EDO/ed_erokhin_lab4/&#1041;&#1083;&#1072;&#1085;&#1082;%20&#1082;&#1086;&#1085;&#1082;&#1088;&#1077;&#1090;&#1085;&#1086;&#1075;&#1086;%20&#1076;&#1086;&#1082;&#1091;&#1084;&#1077;&#1085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5C51A-8768-4FBF-A28A-E0211046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конкретного документа.dotx</Template>
  <TotalTime>0</TotalTime>
  <Pages>10</Pages>
  <Words>1064</Words>
  <Characters>6068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erokha</dc:creator>
  <cp:keywords/>
  <dc:description/>
  <cp:lastModifiedBy>Дариенко Дарья dds004</cp:lastModifiedBy>
  <cp:revision>1</cp:revision>
  <dcterms:created xsi:type="dcterms:W3CDTF">2022-12-10T01:09:00Z</dcterms:created>
  <dcterms:modified xsi:type="dcterms:W3CDTF">2022-12-10T01:09:00Z</dcterms:modified>
</cp:coreProperties>
</file>